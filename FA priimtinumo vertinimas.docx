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49FE" w14:textId="77777777" w:rsidR="00C17AED" w:rsidRDefault="0033776F" w:rsidP="0033776F">
      <w:pPr>
        <w:jc w:val="right"/>
        <w:rPr>
          <w:rFonts w:ascii="Arial" w:hAnsi="Arial" w:cs="Arial"/>
          <w:bCs/>
          <w:cap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v</w:t>
      </w:r>
      <w:r>
        <w:rPr>
          <w:rFonts w:ascii="Arial" w:hAnsi="Arial" w:cs="Arial"/>
          <w:bCs/>
          <w:caps/>
          <w:sz w:val="20"/>
          <w:szCs w:val="20"/>
        </w:rPr>
        <w:t>.1.</w:t>
      </w:r>
      <w:r w:rsidR="009A3397">
        <w:rPr>
          <w:rFonts w:ascii="Arial" w:hAnsi="Arial" w:cs="Arial"/>
          <w:bCs/>
          <w:caps/>
          <w:sz w:val="20"/>
          <w:szCs w:val="20"/>
        </w:rPr>
        <w:t>6</w:t>
      </w:r>
    </w:p>
    <w:p w14:paraId="1A1A5DF5" w14:textId="77777777" w:rsidR="00C17AED" w:rsidRDefault="00C17AED" w:rsidP="00C17AED">
      <w:pPr>
        <w:tabs>
          <w:tab w:val="left" w:pos="7230"/>
        </w:tabs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KLIENTO</w:t>
      </w:r>
      <w:r w:rsidRPr="00CE4F6A">
        <w:rPr>
          <w:rFonts w:ascii="Arial" w:hAnsi="Arial" w:cs="Arial"/>
          <w:b/>
          <w:bCs/>
        </w:rPr>
        <w:t xml:space="preserve"> </w:t>
      </w:r>
      <w:r w:rsidR="003A4100">
        <w:rPr>
          <w:rFonts w:ascii="Arial" w:hAnsi="Arial" w:cs="Arial"/>
          <w:b/>
          <w:bCs/>
        </w:rPr>
        <w:t xml:space="preserve">PRIIMTINUMO </w:t>
      </w:r>
      <w:r w:rsidRPr="00CE4F6A">
        <w:rPr>
          <w:rFonts w:ascii="Arial" w:hAnsi="Arial" w:cs="Arial"/>
          <w:b/>
          <w:bCs/>
        </w:rPr>
        <w:t>VERTINIM</w:t>
      </w:r>
      <w:r w:rsidR="003A4100">
        <w:rPr>
          <w:rFonts w:ascii="Arial" w:hAnsi="Arial" w:cs="Arial"/>
          <w:b/>
          <w:bCs/>
        </w:rPr>
        <w:t>AS</w:t>
      </w:r>
      <w:r w:rsidRPr="00CE4F6A">
        <w:rPr>
          <w:rFonts w:ascii="Arial" w:hAnsi="Arial" w:cs="Arial"/>
          <w:b/>
          <w:bCs/>
        </w:rPr>
        <w:t>, SIEKIANT PRADĖTI</w:t>
      </w:r>
      <w:r>
        <w:rPr>
          <w:rFonts w:ascii="Arial" w:hAnsi="Arial" w:cs="Arial"/>
          <w:b/>
          <w:bCs/>
        </w:rPr>
        <w:t xml:space="preserve">/TĘSTI </w:t>
      </w:r>
      <w:r w:rsidRPr="00CE4F6A">
        <w:rPr>
          <w:rFonts w:ascii="Arial" w:hAnsi="Arial" w:cs="Arial"/>
          <w:b/>
          <w:bCs/>
        </w:rPr>
        <w:t>SU JUO DALYKINIUS SANTYKIUS</w:t>
      </w:r>
    </w:p>
    <w:p w14:paraId="00933AD4" w14:textId="77777777" w:rsidR="00E764E8" w:rsidRDefault="00E764E8" w:rsidP="00C17AED">
      <w:pPr>
        <w:tabs>
          <w:tab w:val="left" w:pos="7230"/>
        </w:tabs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2B447AAF" w14:textId="77777777" w:rsidR="00E764E8" w:rsidRPr="00DA55E5" w:rsidRDefault="00E764E8" w:rsidP="00C17AED">
      <w:pPr>
        <w:tabs>
          <w:tab w:val="left" w:pos="7230"/>
        </w:tabs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</w:rPr>
        <w:t>KLIENTAS – FIZINIS ASMUO</w:t>
      </w:r>
    </w:p>
    <w:p w14:paraId="7D2350BB" w14:textId="77777777" w:rsidR="00C17AED" w:rsidRDefault="00C17AED" w:rsidP="00C17AED">
      <w:pPr>
        <w:tabs>
          <w:tab w:val="left" w:pos="7230"/>
        </w:tabs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4EDD1460" w14:textId="77777777" w:rsidR="00246594" w:rsidRPr="004B5AE6" w:rsidRDefault="00246594" w:rsidP="00246594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  <w:r w:rsidRPr="00E40623">
        <w:rPr>
          <w:rFonts w:ascii="Arial" w:eastAsia="Times New Roman" w:hAnsi="Arial" w:cs="Times New Roman"/>
          <w:sz w:val="18"/>
          <w:szCs w:val="18"/>
        </w:rPr>
        <w:t>Data</w:t>
      </w:r>
      <w:r>
        <w:rPr>
          <w:rFonts w:ascii="Arial" w:eastAsia="Times New Roman" w:hAnsi="Arial" w:cs="Times New Roman"/>
          <w:sz w:val="18"/>
          <w:szCs w:val="18"/>
        </w:rPr>
        <w:t>:</w:t>
      </w:r>
    </w:p>
    <w:tbl>
      <w:tblPr>
        <w:tblW w:w="2696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696"/>
      </w:tblGrid>
      <w:tr w:rsidR="00246594" w:rsidRPr="004B5AE6" w14:paraId="0E6A7CDD" w14:textId="77777777" w:rsidTr="00D83036">
        <w:trPr>
          <w:trHeight w:val="359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8177" w14:textId="40F45EE1" w:rsidR="00246594" w:rsidRPr="004B5AE6" w:rsidRDefault="00E7236B" w:rsidP="00D83036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{</w:t>
            </w:r>
            <w:proofErr w:type="spellStart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date</w:t>
            </w:r>
            <w:proofErr w:type="spellEnd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}</w:t>
            </w:r>
          </w:p>
        </w:tc>
      </w:tr>
    </w:tbl>
    <w:p w14:paraId="2644DA77" w14:textId="77777777" w:rsidR="00246594" w:rsidRDefault="00246594" w:rsidP="00246594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</w:p>
    <w:p w14:paraId="3A7DD934" w14:textId="77777777" w:rsidR="00C17AED" w:rsidRPr="004B5AE6" w:rsidRDefault="00C17AED" w:rsidP="00C17AED">
      <w:pPr>
        <w:shd w:val="clear" w:color="auto" w:fill="C0C0C0"/>
        <w:tabs>
          <w:tab w:val="right" w:pos="9072"/>
        </w:tabs>
        <w:spacing w:before="120" w:after="60" w:line="240" w:lineRule="auto"/>
        <w:rPr>
          <w:rFonts w:ascii="Arial" w:eastAsia="Times New Roman" w:hAnsi="Arial" w:cs="Times New Roman"/>
          <w:b/>
          <w:sz w:val="20"/>
          <w:szCs w:val="20"/>
        </w:rPr>
      </w:pPr>
      <w:r w:rsidRPr="00CE4F6A">
        <w:rPr>
          <w:rFonts w:ascii="Arial" w:eastAsia="Times New Roman" w:hAnsi="Arial" w:cs="Times New Roman"/>
          <w:b/>
          <w:sz w:val="20"/>
          <w:szCs w:val="20"/>
        </w:rPr>
        <w:t xml:space="preserve">INFORMACIJA APIE </w:t>
      </w:r>
      <w:r>
        <w:rPr>
          <w:rFonts w:ascii="Arial" w:eastAsia="Times New Roman" w:hAnsi="Arial" w:cs="Times New Roman"/>
          <w:b/>
          <w:sz w:val="20"/>
          <w:szCs w:val="20"/>
        </w:rPr>
        <w:t>KLIENTĄ</w:t>
      </w:r>
    </w:p>
    <w:p w14:paraId="09026ECB" w14:textId="77777777" w:rsidR="00C17AED" w:rsidRPr="004B5AE6" w:rsidRDefault="00C17AED" w:rsidP="00C17AED">
      <w:pPr>
        <w:rPr>
          <w:rFonts w:ascii="Arial" w:hAnsi="Arial" w:cs="Arial"/>
          <w:sz w:val="16"/>
          <w:szCs w:val="16"/>
        </w:rPr>
      </w:pPr>
      <w:r w:rsidRPr="004B5AE6">
        <w:rPr>
          <w:rFonts w:ascii="Arial" w:hAnsi="Arial" w:cs="Arial"/>
          <w:sz w:val="16"/>
          <w:szCs w:val="16"/>
        </w:rPr>
        <w:t xml:space="preserve">Pildo </w:t>
      </w:r>
      <w:r w:rsidR="003A4100">
        <w:rPr>
          <w:rFonts w:ascii="Arial" w:hAnsi="Arial" w:cs="Arial"/>
          <w:sz w:val="16"/>
          <w:szCs w:val="16"/>
        </w:rPr>
        <w:t>kredito unijos darbuotojas, atsakinga</w:t>
      </w:r>
      <w:r w:rsidR="00DD7F90">
        <w:rPr>
          <w:rFonts w:ascii="Arial" w:hAnsi="Arial" w:cs="Arial"/>
          <w:sz w:val="16"/>
          <w:szCs w:val="16"/>
        </w:rPr>
        <w:t>s</w:t>
      </w:r>
      <w:r w:rsidR="003A4100">
        <w:rPr>
          <w:rFonts w:ascii="Arial" w:hAnsi="Arial" w:cs="Arial"/>
          <w:sz w:val="16"/>
          <w:szCs w:val="16"/>
        </w:rPr>
        <w:t xml:space="preserve"> už deramą kliento patikrinimą</w:t>
      </w:r>
    </w:p>
    <w:p w14:paraId="3D611F7D" w14:textId="77777777" w:rsidR="00C17AED" w:rsidRPr="00E40623" w:rsidRDefault="00C17AED" w:rsidP="00C17AE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26FEA">
        <w:rPr>
          <w:rFonts w:ascii="Arial" w:eastAsia="Times New Roman" w:hAnsi="Arial" w:cs="Times New Roman"/>
          <w:sz w:val="18"/>
          <w:szCs w:val="18"/>
        </w:rPr>
        <w:t xml:space="preserve">Kliento </w:t>
      </w:r>
      <w:r>
        <w:rPr>
          <w:rFonts w:ascii="Arial" w:eastAsia="Times New Roman" w:hAnsi="Arial" w:cs="Times New Roman"/>
          <w:sz w:val="18"/>
          <w:szCs w:val="18"/>
        </w:rPr>
        <w:t>vardas, pavardė</w:t>
      </w:r>
      <w:r w:rsidR="00915CA1">
        <w:rPr>
          <w:rFonts w:ascii="Arial" w:eastAsia="Times New Roman" w:hAnsi="Arial" w:cs="Times New Roman"/>
          <w:sz w:val="18"/>
          <w:szCs w:val="18"/>
        </w:rPr>
        <w:t>:</w:t>
      </w:r>
      <w:r w:rsidRPr="00A26FEA">
        <w:rPr>
          <w:rFonts w:ascii="Arial" w:eastAsia="Times New Roman" w:hAnsi="Arial" w:cs="Times New Roman"/>
          <w:sz w:val="18"/>
          <w:szCs w:val="18"/>
        </w:rPr>
        <w:t xml:space="preserve">     </w:t>
      </w:r>
      <w:r>
        <w:rPr>
          <w:rFonts w:ascii="Arial" w:eastAsia="Times New Roman" w:hAnsi="Arial" w:cs="Times New Roman"/>
          <w:b/>
          <w:sz w:val="18"/>
          <w:szCs w:val="18"/>
        </w:rPr>
        <w:tab/>
      </w:r>
      <w:r w:rsidR="00E764E8">
        <w:rPr>
          <w:rFonts w:ascii="Arial" w:eastAsia="Times New Roman" w:hAnsi="Arial" w:cs="Times New Roman"/>
          <w:b/>
          <w:sz w:val="18"/>
          <w:szCs w:val="18"/>
        </w:rPr>
        <w:tab/>
      </w:r>
      <w:r w:rsidR="00E764E8">
        <w:rPr>
          <w:rFonts w:ascii="Arial" w:eastAsia="Times New Roman" w:hAnsi="Arial" w:cs="Times New Roman"/>
          <w:b/>
          <w:sz w:val="18"/>
          <w:szCs w:val="18"/>
        </w:rPr>
        <w:tab/>
      </w:r>
      <w:r w:rsidR="00E764E8">
        <w:rPr>
          <w:rFonts w:ascii="Arial" w:eastAsia="Times New Roman" w:hAnsi="Arial" w:cs="Times New Roman"/>
          <w:b/>
          <w:sz w:val="18"/>
          <w:szCs w:val="18"/>
        </w:rPr>
        <w:tab/>
        <w:t xml:space="preserve"> </w:t>
      </w:r>
      <w:r w:rsidRPr="00A26FEA">
        <w:rPr>
          <w:rFonts w:ascii="Arial" w:eastAsia="Times New Roman" w:hAnsi="Arial" w:cs="Times New Roman"/>
          <w:sz w:val="18"/>
          <w:szCs w:val="18"/>
        </w:rPr>
        <w:t xml:space="preserve">Kliento </w:t>
      </w:r>
      <w:r>
        <w:rPr>
          <w:rFonts w:ascii="Arial" w:eastAsia="Times New Roman" w:hAnsi="Arial" w:cs="Times New Roman"/>
          <w:sz w:val="18"/>
          <w:szCs w:val="18"/>
        </w:rPr>
        <w:t>asmens kodas</w:t>
      </w:r>
      <w:r w:rsidR="00915CA1">
        <w:rPr>
          <w:rFonts w:ascii="Arial" w:eastAsia="Times New Roman" w:hAnsi="Arial" w:cs="Times New Roman"/>
          <w:sz w:val="18"/>
          <w:szCs w:val="18"/>
        </w:rPr>
        <w:t>:</w:t>
      </w:r>
    </w:p>
    <w:tbl>
      <w:tblPr>
        <w:tblW w:w="11057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284"/>
        <w:gridCol w:w="4962"/>
        <w:gridCol w:w="992"/>
        <w:gridCol w:w="4819"/>
      </w:tblGrid>
      <w:tr w:rsidR="00C17AED" w:rsidRPr="00E40623" w14:paraId="204A44F5" w14:textId="77777777" w:rsidTr="004B3295">
        <w:tc>
          <w:tcPr>
            <w:tcW w:w="284" w:type="dxa"/>
            <w:tcBorders>
              <w:right w:val="single" w:sz="4" w:space="0" w:color="auto"/>
            </w:tcBorders>
          </w:tcPr>
          <w:p w14:paraId="5201CBA9" w14:textId="77777777" w:rsidR="00C17AED" w:rsidRPr="00E40623" w:rsidRDefault="00C17AED" w:rsidP="004B3295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F6A6" w14:textId="4E2E5CD5" w:rsidR="00C17AED" w:rsidRPr="00E40623" w:rsidRDefault="00E7236B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{</w:t>
            </w:r>
            <w:proofErr w:type="spellStart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fullName</w:t>
            </w:r>
            <w:proofErr w:type="spellEnd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}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F79197E" w14:textId="77777777" w:rsidR="00C17AED" w:rsidRPr="00E40623" w:rsidRDefault="00C17AED" w:rsidP="004B3295">
            <w:pPr>
              <w:spacing w:before="48" w:after="48" w:line="240" w:lineRule="auto"/>
              <w:jc w:val="right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D2C8" w14:textId="764D2C23" w:rsidR="00C17AED" w:rsidRPr="00E40623" w:rsidRDefault="00E7236B" w:rsidP="004B3295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{</w:t>
            </w:r>
            <w:proofErr w:type="spellStart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personCode</w:t>
            </w:r>
            <w:proofErr w:type="spellEnd"/>
            <w:r w:rsidRPr="00E7236B">
              <w:rPr>
                <w:rFonts w:ascii="Arial" w:eastAsia="Times New Roman" w:hAnsi="Arial" w:cs="Times New Roman"/>
                <w:sz w:val="18"/>
                <w:szCs w:val="18"/>
              </w:rPr>
              <w:t>}</w:t>
            </w:r>
          </w:p>
        </w:tc>
      </w:tr>
    </w:tbl>
    <w:p w14:paraId="5C44400C" w14:textId="77777777" w:rsidR="00C17AED" w:rsidRDefault="00C17AED" w:rsidP="00C17AED">
      <w:pPr>
        <w:tabs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</w:p>
    <w:p w14:paraId="4159EC6B" w14:textId="77777777" w:rsidR="00C17AED" w:rsidRPr="004B5AE6" w:rsidRDefault="00C17AED" w:rsidP="00C17AED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  <w:r w:rsidRPr="0CC7F47E">
        <w:rPr>
          <w:rFonts w:ascii="Arial" w:eastAsia="Times New Roman" w:hAnsi="Arial" w:cs="Times New Roman"/>
          <w:sz w:val="18"/>
          <w:szCs w:val="18"/>
        </w:rPr>
        <w:t>Paslauga, kuria naudosis / naudojasi Klientas</w:t>
      </w:r>
      <w:r w:rsidR="00915CA1" w:rsidRPr="0CC7F47E">
        <w:rPr>
          <w:rFonts w:ascii="Arial" w:eastAsia="Times New Roman" w:hAnsi="Arial" w:cs="Times New Roman"/>
          <w:sz w:val="18"/>
          <w:szCs w:val="18"/>
        </w:rPr>
        <w:t>:</w:t>
      </w:r>
    </w:p>
    <w:tbl>
      <w:tblPr>
        <w:tblW w:w="1077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5386"/>
        <w:gridCol w:w="5387"/>
      </w:tblGrid>
      <w:tr w:rsidR="00C17AED" w:rsidRPr="004B5AE6" w14:paraId="1A55FA3C" w14:textId="77777777" w:rsidTr="004B3295">
        <w:trPr>
          <w:trHeight w:val="651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9977" w14:textId="6F89AEF3" w:rsidR="004C6A68" w:rsidRDefault="00E7236B" w:rsidP="004B3295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service_account_tick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173E">
              <w:rPr>
                <w:rFonts w:ascii="Arial" w:hAnsi="Arial" w:cs="Arial"/>
                <w:sz w:val="16"/>
                <w:szCs w:val="16"/>
              </w:rPr>
              <w:t>Mokėjimo sąskaita</w:t>
            </w:r>
          </w:p>
          <w:p w14:paraId="043F46D9" w14:textId="1790E5BA" w:rsidR="009B173E" w:rsidRDefault="00E7236B" w:rsidP="004B3295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service_sepa_tick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 xml:space="preserve">} </w:t>
            </w:r>
            <w:r w:rsidR="009B173E">
              <w:rPr>
                <w:rFonts w:ascii="Arial" w:hAnsi="Arial" w:cs="Arial"/>
                <w:sz w:val="16"/>
                <w:szCs w:val="16"/>
              </w:rPr>
              <w:t>SEPA kredito pervedimai</w:t>
            </w:r>
          </w:p>
          <w:p w14:paraId="0A8D936E" w14:textId="1EB48637" w:rsidR="009B173E" w:rsidRDefault="00E7236B" w:rsidP="009B173E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service_cash_tick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173E" w:rsidRPr="003A4100">
              <w:rPr>
                <w:rFonts w:ascii="Arial" w:hAnsi="Arial" w:cs="Arial"/>
                <w:sz w:val="16"/>
                <w:szCs w:val="16"/>
              </w:rPr>
              <w:t>Grynųjų pinigų operacijos</w:t>
            </w:r>
          </w:p>
          <w:p w14:paraId="745D96F5" w14:textId="02B08403" w:rsidR="009B173E" w:rsidRDefault="00E7236B" w:rsidP="009B173E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service_ebank_tick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173E" w:rsidRPr="003A4100">
              <w:rPr>
                <w:rFonts w:ascii="Arial" w:hAnsi="Arial" w:cs="Arial"/>
                <w:sz w:val="16"/>
                <w:szCs w:val="16"/>
              </w:rPr>
              <w:t>Elektroninė bankininkystė</w:t>
            </w:r>
            <w:r w:rsidR="009B173E">
              <w:rPr>
                <w:rFonts w:ascii="Arial" w:hAnsi="Arial" w:cs="Arial"/>
                <w:sz w:val="16"/>
                <w:szCs w:val="16"/>
              </w:rPr>
              <w:t>/mobilioji programėlė</w:t>
            </w:r>
          </w:p>
          <w:p w14:paraId="24C88449" w14:textId="77777777" w:rsidR="00E7236B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service_cards_srv_tick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809E8">
              <w:rPr>
                <w:rFonts w:ascii="Arial" w:hAnsi="Arial" w:cs="Arial"/>
                <w:sz w:val="16"/>
                <w:szCs w:val="16"/>
              </w:rPr>
              <w:t>Kortelių aptarnavimo paslauga</w:t>
            </w:r>
          </w:p>
          <w:p w14:paraId="3CDD401F" w14:textId="23BA2F77" w:rsidR="003A4100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service_card_tick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809E8" w:rsidRPr="003A4100">
              <w:rPr>
                <w:rFonts w:ascii="Arial" w:hAnsi="Arial" w:cs="Arial"/>
                <w:sz w:val="16"/>
                <w:szCs w:val="16"/>
              </w:rPr>
              <w:t>Mokėjimo kortelės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BD15" w14:textId="4C013F1D" w:rsidR="006C486F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service_deposits_tick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486F" w:rsidRPr="003A4100">
              <w:rPr>
                <w:rFonts w:ascii="Arial" w:hAnsi="Arial" w:cs="Arial"/>
                <w:sz w:val="16"/>
                <w:szCs w:val="16"/>
              </w:rPr>
              <w:t>Indėliai</w:t>
            </w:r>
          </w:p>
          <w:p w14:paraId="6AEF7D9B" w14:textId="7FD4C007" w:rsidR="006C486F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service_loans_tick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486F" w:rsidRPr="003A4100">
              <w:rPr>
                <w:rFonts w:ascii="Arial" w:hAnsi="Arial" w:cs="Arial"/>
                <w:sz w:val="16"/>
                <w:szCs w:val="16"/>
              </w:rPr>
              <w:t>Kreditai</w:t>
            </w:r>
          </w:p>
          <w:p w14:paraId="00B29F3F" w14:textId="2E5D81EB" w:rsidR="006C486F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service_nonsepa_tick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 xml:space="preserve">} </w:t>
            </w:r>
            <w:r w:rsidR="006C486F">
              <w:rPr>
                <w:rFonts w:ascii="Arial" w:hAnsi="Arial" w:cs="Arial"/>
                <w:sz w:val="16"/>
                <w:szCs w:val="16"/>
              </w:rPr>
              <w:t>Pervedimai ne SEPA erdvėje</w:t>
            </w:r>
          </w:p>
          <w:p w14:paraId="5F93D1C8" w14:textId="60698D63" w:rsidR="006C486F" w:rsidRPr="004573AE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service_fx_tick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 xml:space="preserve">} </w:t>
            </w:r>
            <w:r w:rsidR="006C486F" w:rsidRPr="003A4100">
              <w:rPr>
                <w:rFonts w:ascii="Arial" w:hAnsi="Arial" w:cs="Arial"/>
                <w:sz w:val="16"/>
                <w:szCs w:val="16"/>
              </w:rPr>
              <w:t>Valiutos keitimas</w:t>
            </w:r>
          </w:p>
          <w:p w14:paraId="44E3D1B4" w14:textId="7B3273C0" w:rsidR="006C486F" w:rsidRDefault="00E7236B" w:rsidP="006C486F">
            <w:pPr>
              <w:spacing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service_safe_tick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C486F">
              <w:rPr>
                <w:rFonts w:ascii="Arial" w:hAnsi="Arial" w:cs="Arial"/>
                <w:sz w:val="16"/>
                <w:szCs w:val="16"/>
              </w:rPr>
              <w:t xml:space="preserve">Seifo (-ų) nuoma </w:t>
            </w:r>
          </w:p>
          <w:p w14:paraId="72F0C8D8" w14:textId="486F4103" w:rsidR="00C17AED" w:rsidRPr="00C006D0" w:rsidRDefault="00E7236B" w:rsidP="006C486F">
            <w:pPr>
              <w:spacing w:line="240" w:lineRule="auto"/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service_other_tick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17AED" w:rsidRPr="00C006D0">
              <w:rPr>
                <w:rFonts w:ascii="Arial" w:hAnsi="Arial" w:cs="Arial"/>
                <w:sz w:val="16"/>
                <w:szCs w:val="16"/>
              </w:rPr>
              <w:t xml:space="preserve">Kita: </w:t>
            </w:r>
            <w:r w:rsidRPr="00E7236B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E7236B">
              <w:rPr>
                <w:rFonts w:ascii="Arial" w:hAnsi="Arial" w:cs="Arial"/>
                <w:sz w:val="16"/>
                <w:szCs w:val="16"/>
              </w:rPr>
              <w:t>service_other_text</w:t>
            </w:r>
            <w:proofErr w:type="spellEnd"/>
            <w:r w:rsidRPr="00E7236B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6F6D9BB2" w14:textId="77777777" w:rsidR="00390415" w:rsidRPr="004B5AE6" w:rsidRDefault="00390415" w:rsidP="00390415">
      <w:pPr>
        <w:shd w:val="clear" w:color="auto" w:fill="C0C0C0"/>
        <w:tabs>
          <w:tab w:val="right" w:pos="9072"/>
        </w:tabs>
        <w:spacing w:before="120" w:after="60" w:line="240" w:lineRule="auto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Arial" w:eastAsia="Times New Roman" w:hAnsi="Arial" w:cs="Times New Roman"/>
          <w:b/>
          <w:sz w:val="20"/>
          <w:szCs w:val="20"/>
        </w:rPr>
        <w:t>DOKUMENTAI, SUSIJĘ SU KLIENTU</w:t>
      </w:r>
    </w:p>
    <w:p w14:paraId="5AFAFBF1" w14:textId="296B27BE" w:rsidR="001D4450" w:rsidRDefault="001D4450" w:rsidP="001D4450">
      <w:pPr>
        <w:tabs>
          <w:tab w:val="left" w:pos="7230"/>
        </w:tabs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Atliekamas Kliento priimtinumo vertinimas, siekiant </w:t>
      </w:r>
      <w:sdt>
        <w:sdtPr>
          <w:rPr>
            <w:rFonts w:ascii="Arial" w:hAnsi="Arial" w:cs="Arial"/>
            <w:b/>
            <w:bCs/>
            <w:sz w:val="18"/>
            <w:szCs w:val="18"/>
            <w:u w:val="single"/>
          </w:rPr>
          <w:id w:val="404414331"/>
          <w:placeholder>
            <w:docPart w:val="6AC65FDCEC4B41669F0F3AB15C46D7C5"/>
          </w:placeholder>
          <w:showingPlcHdr/>
          <w:dropDownList>
            <w:listItem w:value="Choose an item."/>
            <w:listItem w:displayText="pradėti" w:value="pradėti"/>
            <w:listItem w:displayText="tęsti" w:value="tęsti"/>
          </w:dropDownList>
        </w:sdtPr>
        <w:sdtContent>
          <w:r w:rsidR="00E87AFA" w:rsidRPr="00A26FEA">
            <w:rPr>
              <w:rStyle w:val="Vietosrezervavimoenklotekstas"/>
              <w:i/>
              <w:iCs/>
              <w:color w:val="FF0000"/>
            </w:rPr>
            <w:t>prašome pasirinkti</w:t>
          </w:r>
        </w:sdtContent>
      </w:sdt>
      <w:r w:rsidR="00C17AED" w:rsidRPr="00A26FEA">
        <w:rPr>
          <w:rFonts w:ascii="Arial" w:hAnsi="Arial" w:cs="Arial"/>
          <w:b/>
          <w:bCs/>
          <w:sz w:val="18"/>
          <w:szCs w:val="18"/>
        </w:rPr>
        <w:t xml:space="preserve"> su juo dalykinius santykius. </w:t>
      </w:r>
    </w:p>
    <w:p w14:paraId="69A02530" w14:textId="77777777" w:rsidR="00582D95" w:rsidRDefault="00582D95" w:rsidP="001D4450">
      <w:pPr>
        <w:tabs>
          <w:tab w:val="left" w:pos="7230"/>
        </w:tabs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3FBF9E12" w14:textId="77777777" w:rsidR="00C17AED" w:rsidRDefault="001D4450" w:rsidP="001D4450">
      <w:pPr>
        <w:tabs>
          <w:tab w:val="left" w:pos="7230"/>
        </w:tabs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Žemiau </w:t>
      </w:r>
      <w:r w:rsidR="006B451A">
        <w:rPr>
          <w:rFonts w:ascii="Arial" w:hAnsi="Arial" w:cs="Arial"/>
          <w:b/>
          <w:bCs/>
          <w:sz w:val="18"/>
          <w:szCs w:val="18"/>
        </w:rPr>
        <w:t xml:space="preserve">pažymėti </w:t>
      </w:r>
      <w:r>
        <w:rPr>
          <w:rFonts w:ascii="Arial" w:hAnsi="Arial" w:cs="Arial"/>
          <w:b/>
          <w:bCs/>
          <w:sz w:val="18"/>
          <w:szCs w:val="18"/>
        </w:rPr>
        <w:t>dokumentai</w:t>
      </w:r>
      <w:r w:rsidR="006B451A">
        <w:rPr>
          <w:rFonts w:ascii="Arial" w:hAnsi="Arial" w:cs="Arial"/>
          <w:b/>
          <w:bCs/>
          <w:sz w:val="18"/>
          <w:szCs w:val="18"/>
        </w:rPr>
        <w:t xml:space="preserve"> yra</w:t>
      </w:r>
      <w:r>
        <w:rPr>
          <w:rFonts w:ascii="Arial" w:hAnsi="Arial" w:cs="Arial"/>
          <w:b/>
          <w:bCs/>
          <w:sz w:val="18"/>
          <w:szCs w:val="18"/>
        </w:rPr>
        <w:t xml:space="preserve"> surinkti atliekant deramą kliento pažinimą</w:t>
      </w:r>
      <w:r w:rsidR="00915CA1">
        <w:rPr>
          <w:rFonts w:ascii="Arial" w:hAnsi="Arial" w:cs="Arial"/>
          <w:b/>
          <w:bCs/>
          <w:sz w:val="18"/>
          <w:szCs w:val="18"/>
        </w:rPr>
        <w:t>.</w:t>
      </w:r>
    </w:p>
    <w:p w14:paraId="351FE724" w14:textId="77777777" w:rsidR="00C17AED" w:rsidRDefault="00C17AED" w:rsidP="00C17AED">
      <w:pPr>
        <w:tabs>
          <w:tab w:val="left" w:pos="7230"/>
        </w:tabs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3F31850" w14:textId="77777777" w:rsidR="00C17AED" w:rsidRPr="001D4450" w:rsidRDefault="00C17AED" w:rsidP="008638AC">
      <w:pPr>
        <w:tabs>
          <w:tab w:val="left" w:pos="3700"/>
          <w:tab w:val="left" w:pos="7230"/>
        </w:tabs>
        <w:spacing w:after="0" w:line="360" w:lineRule="auto"/>
        <w:jc w:val="both"/>
        <w:rPr>
          <w:rFonts w:ascii="Arial" w:eastAsia="Times New Roman" w:hAnsi="Arial" w:cs="Times New Roman"/>
          <w:sz w:val="18"/>
          <w:szCs w:val="18"/>
        </w:rPr>
      </w:pPr>
      <w:r w:rsidRPr="001D4450">
        <w:rPr>
          <w:rFonts w:ascii="Arial" w:eastAsia="Times New Roman" w:hAnsi="Arial" w:cs="Times New Roman"/>
          <w:sz w:val="18"/>
          <w:szCs w:val="18"/>
        </w:rPr>
        <w:t>Fizinio asmens atveju,</w:t>
      </w:r>
      <w:r w:rsidR="001D4450">
        <w:rPr>
          <w:rFonts w:ascii="Arial" w:eastAsia="Times New Roman" w:hAnsi="Arial" w:cs="Times New Roman"/>
          <w:sz w:val="18"/>
          <w:szCs w:val="18"/>
        </w:rPr>
        <w:t xml:space="preserve"> </w:t>
      </w:r>
      <w:r w:rsidR="001D4450">
        <w:rPr>
          <w:rFonts w:ascii="Arial" w:hAnsi="Arial" w:cs="Arial"/>
          <w:i/>
          <w:iCs/>
          <w:sz w:val="18"/>
          <w:szCs w:val="18"/>
        </w:rPr>
        <w:t>p</w:t>
      </w:r>
      <w:r w:rsidR="008638AC" w:rsidRPr="001D4450">
        <w:rPr>
          <w:rFonts w:ascii="Arial" w:hAnsi="Arial" w:cs="Arial"/>
          <w:i/>
          <w:iCs/>
          <w:sz w:val="18"/>
          <w:szCs w:val="18"/>
        </w:rPr>
        <w:t xml:space="preserve">rašome pažymėti tik tuos dokumentus, kurie yra </w:t>
      </w:r>
      <w:r w:rsidR="00915CA1">
        <w:rPr>
          <w:rFonts w:ascii="Arial" w:hAnsi="Arial" w:cs="Arial"/>
          <w:i/>
          <w:iCs/>
          <w:sz w:val="18"/>
          <w:szCs w:val="18"/>
        </w:rPr>
        <w:t>surinkti vykdant deramą kliento patikrinimą</w:t>
      </w:r>
      <w:r w:rsidRPr="001D4450">
        <w:rPr>
          <w:rFonts w:ascii="Arial" w:eastAsia="Times New Roman" w:hAnsi="Arial" w:cs="Times New Roman"/>
          <w:i/>
          <w:iCs/>
          <w:sz w:val="18"/>
          <w:szCs w:val="18"/>
        </w:rPr>
        <w:t>:</w:t>
      </w:r>
    </w:p>
    <w:tbl>
      <w:tblPr>
        <w:tblStyle w:val="Lentelstinklelis"/>
        <w:tblW w:w="0" w:type="auto"/>
        <w:tblInd w:w="-5" w:type="dxa"/>
        <w:tblLook w:val="04A0" w:firstRow="1" w:lastRow="0" w:firstColumn="1" w:lastColumn="0" w:noHBand="0" w:noVBand="1"/>
      </w:tblPr>
      <w:tblGrid>
        <w:gridCol w:w="3576"/>
        <w:gridCol w:w="7157"/>
      </w:tblGrid>
      <w:tr w:rsidR="00C17AED" w14:paraId="720497A4" w14:textId="77777777" w:rsidTr="489F1B28">
        <w:trPr>
          <w:trHeight w:val="2062"/>
        </w:trPr>
        <w:tc>
          <w:tcPr>
            <w:tcW w:w="3576" w:type="dxa"/>
          </w:tcPr>
          <w:p w14:paraId="3FF86C6F" w14:textId="77777777" w:rsidR="00C17AED" w:rsidRPr="00C2048D" w:rsidRDefault="00BF1DB2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Dokumentai</w:t>
            </w:r>
          </w:p>
          <w:p w14:paraId="3864C115" w14:textId="77777777" w:rsidR="00C17AED" w:rsidRPr="00C2048D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-36443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C2048D">
                  <w:rPr>
                    <w:rFonts w:ascii="Segoe UI Symbol" w:eastAsia="MS Gothic" w:hAnsi="Segoe UI Symbol" w:cs="Segoe UI Symbol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C17AED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 Fizinio asmens anketa</w:t>
            </w:r>
          </w:p>
          <w:p w14:paraId="0C50058B" w14:textId="77777777" w:rsidR="00C17AED" w:rsidRPr="00C2048D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810300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C2048D">
                  <w:rPr>
                    <w:rFonts w:ascii="Segoe UI Symbol" w:eastAsia="MS Gothic" w:hAnsi="Segoe UI Symbol" w:cs="Segoe UI Symbol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C17AED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 Fizinio asmens tapatybės dokumentas</w:t>
            </w:r>
            <w:r w:rsidR="00962903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</w:p>
          <w:p w14:paraId="74F160D6" w14:textId="77777777" w:rsidR="00C17AED" w:rsidRPr="00C2048D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-269317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C2048D">
                  <w:rPr>
                    <w:rFonts w:ascii="Segoe UI Symbol" w:eastAsia="MS Gothic" w:hAnsi="Segoe UI Symbol" w:cs="Segoe UI Symbol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C17AED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C17AED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Asmens tapatybės nustatymo tvarkoje numatytų kliento / jo tapatybės dokumentų patikros </w:t>
            </w:r>
            <w:r w:rsidR="007B1E72" w:rsidRPr="00C2048D">
              <w:rPr>
                <w:rFonts w:ascii="Arial" w:hAnsi="Arial" w:cs="Arial"/>
                <w:sz w:val="16"/>
                <w:szCs w:val="16"/>
                <w:lang w:val="sv-SE"/>
              </w:rPr>
              <w:t>rezultat</w:t>
            </w:r>
            <w:r w:rsidR="007B1E72">
              <w:rPr>
                <w:rFonts w:ascii="Arial" w:hAnsi="Arial" w:cs="Arial"/>
                <w:sz w:val="16"/>
                <w:szCs w:val="16"/>
                <w:lang w:val="sv-SE"/>
              </w:rPr>
              <w:t xml:space="preserve">ai </w:t>
            </w:r>
            <w:r w:rsidR="00C17AED">
              <w:rPr>
                <w:rFonts w:ascii="Arial" w:hAnsi="Arial" w:cs="Arial"/>
                <w:sz w:val="16"/>
                <w:szCs w:val="16"/>
                <w:lang w:val="sv-SE"/>
              </w:rPr>
              <w:t>(IRD</w:t>
            </w:r>
            <w:r w:rsidR="001D4450">
              <w:rPr>
                <w:rFonts w:ascii="Arial" w:hAnsi="Arial" w:cs="Arial"/>
                <w:sz w:val="16"/>
                <w:szCs w:val="16"/>
                <w:lang w:val="sv-SE"/>
              </w:rPr>
              <w:t xml:space="preserve"> ir (ar)</w:t>
            </w:r>
            <w:r w:rsidR="00C17AED">
              <w:rPr>
                <w:rFonts w:ascii="Arial" w:hAnsi="Arial" w:cs="Arial"/>
                <w:sz w:val="16"/>
                <w:szCs w:val="16"/>
                <w:lang w:val="sv-SE"/>
              </w:rPr>
              <w:t xml:space="preserve"> IdenTT)</w:t>
            </w:r>
          </w:p>
          <w:p w14:paraId="6B1CEC8C" w14:textId="77777777" w:rsidR="00F92530" w:rsidRDefault="00F9253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  <w:p w14:paraId="4FABABF9" w14:textId="77777777" w:rsidR="00D54DEA" w:rsidRPr="00C2048D" w:rsidRDefault="00D54DEA" w:rsidP="00D54DEA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C2048D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Jeigu klientas tam tikriems veiksmams atlikti įgalioja kitą fizinį asmenį</w:t>
            </w:r>
          </w:p>
          <w:p w14:paraId="07F145B4" w14:textId="77777777" w:rsidR="00D54DEA" w:rsidRPr="00C2048D" w:rsidRDefault="00000000" w:rsidP="00D54DEA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-887423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4DEA" w:rsidRPr="00C2048D">
                  <w:rPr>
                    <w:rFonts w:ascii="MS Gothic" w:eastAsia="MS Gothic" w:hAnsi="MS Gothic" w:cs="Arial" w:hint="eastAsia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D54DEA" w:rsidRPr="00C2048D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 xml:space="preserve"> </w:t>
            </w:r>
            <w:r w:rsidR="00D54DEA" w:rsidRPr="00C2048D">
              <w:rPr>
                <w:rFonts w:ascii="Arial" w:hAnsi="Arial" w:cs="Arial"/>
                <w:sz w:val="16"/>
                <w:szCs w:val="16"/>
                <w:lang w:val="sv-SE"/>
              </w:rPr>
              <w:t>Įgalinimą patvirtinantis dokumentas (įgaliojimas)</w:t>
            </w:r>
          </w:p>
          <w:p w14:paraId="4E0BC07D" w14:textId="77777777" w:rsidR="00D54DEA" w:rsidRPr="00C2048D" w:rsidRDefault="00000000" w:rsidP="00D54DEA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-520702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4DEA" w:rsidRPr="00C2048D">
                  <w:rPr>
                    <w:rFonts w:ascii="MS Gothic" w:eastAsia="MS Gothic" w:hAnsi="MS Gothic" w:cs="Arial" w:hint="eastAsia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D54DEA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 Įgalioto asmens asmens tapatybės dokumentas</w:t>
            </w:r>
            <w:r w:rsidR="00D54DEA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D54DEA" w:rsidRPr="003D7AF4">
              <w:rPr>
                <w:rFonts w:ascii="Arial" w:hAnsi="Arial" w:cs="Arial"/>
                <w:sz w:val="16"/>
                <w:szCs w:val="16"/>
                <w:lang w:val="sv-SE"/>
              </w:rPr>
              <w:t>ir jo patikr</w:t>
            </w:r>
            <w:r w:rsidR="00D54DEA">
              <w:rPr>
                <w:rFonts w:ascii="Arial" w:hAnsi="Arial" w:cs="Arial"/>
                <w:sz w:val="16"/>
                <w:szCs w:val="16"/>
                <w:lang w:val="sv-SE"/>
              </w:rPr>
              <w:t>os (IRD ir (ar) IdenTT)</w:t>
            </w:r>
          </w:p>
          <w:p w14:paraId="33E45ACC" w14:textId="77777777" w:rsidR="00D54DEA" w:rsidRPr="00C2048D" w:rsidRDefault="00000000" w:rsidP="00D54DEA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32448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4DEA" w:rsidRPr="00C2048D">
                  <w:rPr>
                    <w:rFonts w:ascii="MS Gothic" w:eastAsia="MS Gothic" w:hAnsi="MS Gothic" w:cs="Arial" w:hint="eastAsia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00D54DEA" w:rsidRPr="00C2048D">
              <w:rPr>
                <w:rFonts w:ascii="Arial" w:hAnsi="Arial" w:cs="Arial"/>
                <w:sz w:val="16"/>
                <w:szCs w:val="16"/>
                <w:lang w:val="sv-SE"/>
              </w:rPr>
              <w:t xml:space="preserve"> Kliento (fizinio asmens) atstovo anketa</w:t>
            </w:r>
          </w:p>
          <w:p w14:paraId="5A7C005A" w14:textId="77777777" w:rsidR="00D54DEA" w:rsidRDefault="00D54DEA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  <w:p w14:paraId="62265808" w14:textId="77777777" w:rsidR="00F92530" w:rsidRPr="00F92530" w:rsidRDefault="00F92530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F92530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Papildom</w:t>
            </w:r>
            <w:r w:rsidR="00BF1DB2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i dokumentai</w:t>
            </w:r>
          </w:p>
          <w:p w14:paraId="740C14DA" w14:textId="77777777" w:rsidR="00C17AED" w:rsidRPr="00C2048D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  <w:lang w:val="sv-SE"/>
                </w:rPr>
                <w:id w:val="857550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48112ABD" w:rsidRPr="489F1B28">
                  <w:rPr>
                    <w:rFonts w:ascii="MS Gothic" w:eastAsia="MS Gothic" w:hAnsi="MS Gothic" w:cs="Arial"/>
                    <w:sz w:val="16"/>
                    <w:szCs w:val="16"/>
                    <w:lang w:val="sv-SE"/>
                  </w:rPr>
                  <w:t>☐</w:t>
                </w:r>
              </w:sdtContent>
            </w:sdt>
            <w:r w:rsidR="48112ABD" w:rsidRPr="489F1B28">
              <w:rPr>
                <w:rFonts w:ascii="Arial" w:hAnsi="Arial" w:cs="Arial"/>
                <w:sz w:val="16"/>
                <w:szCs w:val="16"/>
                <w:lang w:val="sv-SE"/>
              </w:rPr>
              <w:t xml:space="preserve"> Kita svarbi informacija, surinkta apie klientą</w:t>
            </w:r>
            <w:r w:rsidR="3CEBBA4B" w:rsidRPr="489F1B28">
              <w:rPr>
                <w:rFonts w:ascii="Arial" w:hAnsi="Arial" w:cs="Arial"/>
                <w:sz w:val="16"/>
                <w:szCs w:val="16"/>
                <w:lang w:val="sv-SE"/>
              </w:rPr>
              <w:t xml:space="preserve"> ir jo atstovą</w:t>
            </w:r>
            <w:r w:rsidR="6B6A0381" w:rsidRPr="489F1B28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23A34C80" w:rsidRPr="489F1B28">
              <w:rPr>
                <w:rFonts w:ascii="Arial" w:hAnsi="Arial" w:cs="Arial"/>
                <w:sz w:val="16"/>
                <w:szCs w:val="16"/>
                <w:lang w:val="sv-SE"/>
              </w:rPr>
              <w:t>(</w:t>
            </w:r>
            <w:r w:rsidR="23A34C80" w:rsidRPr="489F1B28">
              <w:rPr>
                <w:rFonts w:ascii="Arial" w:hAnsi="Arial" w:cs="Arial"/>
                <w:i/>
                <w:iCs/>
                <w:sz w:val="16"/>
                <w:szCs w:val="16"/>
                <w:lang w:val="sv-SE"/>
              </w:rPr>
              <w:t>prašome detalizuoti</w:t>
            </w:r>
            <w:r w:rsidR="23A34C80" w:rsidRPr="489F1B28">
              <w:rPr>
                <w:rFonts w:ascii="Arial" w:hAnsi="Arial" w:cs="Arial"/>
                <w:sz w:val="16"/>
                <w:szCs w:val="16"/>
                <w:lang w:val="sv-SE"/>
              </w:rPr>
              <w:t xml:space="preserve">)                                            </w:t>
            </w:r>
          </w:p>
          <w:p w14:paraId="0E88E942" w14:textId="77777777" w:rsidR="00C17AED" w:rsidRPr="00C2048D" w:rsidRDefault="00C17AED" w:rsidP="004B3295">
            <w:pPr>
              <w:jc w:val="both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7152" w:type="dxa"/>
          </w:tcPr>
          <w:p w14:paraId="35693868" w14:textId="77777777" w:rsidR="00C17AED" w:rsidRPr="00C2048D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C2048D"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  <w:t>Jeigu klientas didesnės rizikos</w:t>
            </w:r>
            <w:r w:rsidRPr="00F250D2">
              <w:rPr>
                <w:rStyle w:val="Puslapioinaosnuoroda"/>
                <w:rFonts w:ascii="Arial" w:hAnsi="Arial" w:cs="Arial"/>
                <w:b/>
                <w:bCs/>
                <w:sz w:val="16"/>
                <w:szCs w:val="16"/>
                <w:lang w:val="en-US"/>
              </w:rPr>
              <w:footnoteReference w:id="1"/>
            </w:r>
          </w:p>
          <w:p w14:paraId="20A5C6CC" w14:textId="77777777" w:rsidR="000071AA" w:rsidRPr="00A26FEA" w:rsidRDefault="000071AA" w:rsidP="000071AA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2C851DC" w14:textId="77777777" w:rsidR="000071AA" w:rsidRPr="00A26FEA" w:rsidRDefault="00000000" w:rsidP="000071A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240945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1AA" w:rsidRPr="00A26FE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0071AA" w:rsidRPr="00A26FEA">
              <w:rPr>
                <w:rFonts w:ascii="Arial" w:hAnsi="Arial" w:cs="Arial"/>
                <w:sz w:val="16"/>
                <w:szCs w:val="16"/>
              </w:rPr>
              <w:t xml:space="preserve"> Kliento atstovo užpildytas </w:t>
            </w:r>
            <w:r w:rsidR="000071AA">
              <w:rPr>
                <w:rFonts w:ascii="Arial" w:hAnsi="Arial" w:cs="Arial"/>
                <w:sz w:val="16"/>
                <w:szCs w:val="16"/>
              </w:rPr>
              <w:t>T</w:t>
            </w:r>
            <w:r w:rsidR="000071AA" w:rsidRPr="00A26FEA">
              <w:rPr>
                <w:rFonts w:ascii="Arial" w:hAnsi="Arial" w:cs="Arial"/>
                <w:sz w:val="16"/>
                <w:szCs w:val="16"/>
              </w:rPr>
              <w:t xml:space="preserve">urto ir lėšų, susijusių su dalykiniais santykiais kilmės </w:t>
            </w:r>
            <w:r w:rsidR="000071AA">
              <w:rPr>
                <w:rFonts w:ascii="Arial" w:hAnsi="Arial" w:cs="Arial"/>
                <w:sz w:val="16"/>
                <w:szCs w:val="16"/>
              </w:rPr>
              <w:t xml:space="preserve">paaiškinimas </w:t>
            </w:r>
            <w:r w:rsidR="000071AA" w:rsidRPr="00BC47FC">
              <w:rPr>
                <w:rFonts w:ascii="Arial" w:eastAsia="Times New Roman" w:hAnsi="Arial" w:cs="Arial"/>
                <w:sz w:val="16"/>
                <w:szCs w:val="16"/>
              </w:rPr>
              <w:t>(Priedas Nr. 1 prie Asmens tapatybės nustatymo ir dalykinių santykių užmezgimo tvarkos)</w:t>
            </w:r>
            <w:r w:rsidR="000071AA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0071AA" w:rsidRPr="00A26FEA">
              <w:rPr>
                <w:rFonts w:ascii="Arial" w:hAnsi="Arial" w:cs="Arial"/>
                <w:sz w:val="16"/>
                <w:szCs w:val="16"/>
              </w:rPr>
              <w:t xml:space="preserve">ir </w:t>
            </w:r>
            <w:r w:rsidR="000071AA">
              <w:rPr>
                <w:rFonts w:ascii="Arial" w:hAnsi="Arial" w:cs="Arial"/>
                <w:sz w:val="16"/>
                <w:szCs w:val="16"/>
              </w:rPr>
              <w:t xml:space="preserve">jį </w:t>
            </w:r>
            <w:r w:rsidR="000071AA" w:rsidRPr="00A26FEA">
              <w:rPr>
                <w:rFonts w:ascii="Arial" w:hAnsi="Arial" w:cs="Arial"/>
                <w:sz w:val="16"/>
                <w:szCs w:val="16"/>
              </w:rPr>
              <w:t>pagrindžiantys dokumentai</w:t>
            </w:r>
            <w:r w:rsidR="000071A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9F91EEB" w14:textId="77777777" w:rsidR="000071AA" w:rsidRDefault="000071AA" w:rsidP="000071A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523E779" w14:textId="77777777" w:rsidR="000071AA" w:rsidRPr="00A26FEA" w:rsidRDefault="000071AA" w:rsidP="000071A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D73FF72" w14:textId="77777777" w:rsidR="000071AA" w:rsidRDefault="00000000" w:rsidP="000071A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950156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71AA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0071AA" w:rsidRPr="00A26FE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071AA">
              <w:rPr>
                <w:rFonts w:ascii="Arial" w:hAnsi="Arial" w:cs="Arial"/>
                <w:sz w:val="16"/>
                <w:szCs w:val="16"/>
              </w:rPr>
              <w:t xml:space="preserve">Papildomi dokumentai / duomenys (pritaikius 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>Kliento ir jo naudos gavėjo asmens tapatybės nustatymo papildom</w:t>
            </w:r>
            <w:r w:rsidR="000071AA">
              <w:rPr>
                <w:rFonts w:ascii="Arial" w:hAnsi="Arial" w:cs="Arial"/>
                <w:sz w:val="16"/>
                <w:szCs w:val="16"/>
              </w:rPr>
              <w:t>ą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 xml:space="preserve"> (-</w:t>
            </w:r>
            <w:proofErr w:type="spellStart"/>
            <w:r w:rsidR="000071AA">
              <w:rPr>
                <w:rFonts w:ascii="Arial" w:hAnsi="Arial" w:cs="Arial"/>
                <w:sz w:val="16"/>
                <w:szCs w:val="16"/>
              </w:rPr>
              <w:t>a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  <w:r w:rsidR="000071AA" w:rsidRPr="001A018F">
              <w:rPr>
                <w:rFonts w:ascii="Arial" w:hAnsi="Arial" w:cs="Arial"/>
                <w:sz w:val="16"/>
                <w:szCs w:val="16"/>
              </w:rPr>
              <w:t>) priemon</w:t>
            </w:r>
            <w:r w:rsidR="000071AA">
              <w:rPr>
                <w:rFonts w:ascii="Arial" w:hAnsi="Arial" w:cs="Arial"/>
                <w:sz w:val="16"/>
                <w:szCs w:val="16"/>
              </w:rPr>
              <w:t>ę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 xml:space="preserve"> (-s)</w:t>
            </w:r>
            <w:r w:rsidR="000071AA">
              <w:rPr>
                <w:rFonts w:ascii="Arial" w:hAnsi="Arial" w:cs="Arial"/>
                <w:sz w:val="16"/>
                <w:szCs w:val="16"/>
              </w:rPr>
              <w:t>, kai taikomas sustiprintas tapatybės nustatymas)</w:t>
            </w:r>
            <w:r w:rsidR="000071AA" w:rsidRPr="001A018F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461BA73C" w14:textId="77777777" w:rsidR="000071AA" w:rsidRDefault="000071AA" w:rsidP="000071A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2DEB7513" w14:textId="77777777" w:rsidR="00A61E0B" w:rsidRPr="00A2272E" w:rsidRDefault="00A61E0B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CF7304C" w14:textId="77777777" w:rsidR="00C17AED" w:rsidRPr="001D3644" w:rsidRDefault="00C17AED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272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Sąrašas nėra baigtinis ir gali priklausyti nuo pirminių dokumentų, rastos informacijos ir kitų veiksnių. </w:t>
            </w:r>
          </w:p>
        </w:tc>
      </w:tr>
      <w:tr w:rsidR="00907B17" w:rsidRPr="00A26FEA" w14:paraId="1D514510" w14:textId="77777777" w:rsidTr="489F1B28">
        <w:trPr>
          <w:trHeight w:val="432"/>
        </w:trPr>
        <w:tc>
          <w:tcPr>
            <w:tcW w:w="10733" w:type="dxa"/>
            <w:gridSpan w:val="2"/>
          </w:tcPr>
          <w:p w14:paraId="353A6C16" w14:textId="066EAA29" w:rsidR="00907B17" w:rsidRPr="00A26FEA" w:rsidRDefault="00907B17" w:rsidP="00EA41E1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Vieta, kurioje </w:t>
            </w:r>
            <w:r w:rsidR="001D445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išsaugoti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aukščiau pažymėti dokumentai: </w:t>
            </w:r>
            <w:proofErr w:type="spellStart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Synology</w:t>
            </w:r>
            <w:proofErr w:type="spellEnd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 xml:space="preserve"> </w:t>
            </w:r>
            <w:proofErr w:type="spellStart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Drive</w:t>
            </w:r>
            <w:proofErr w:type="spellEnd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 xml:space="preserve"> – NAS/</w:t>
            </w:r>
            <w:proofErr w:type="spellStart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Encloud</w:t>
            </w:r>
            <w:proofErr w:type="spellEnd"/>
            <w:r w:rsidR="002D48C6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/UKU-NB/</w:t>
            </w:r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{</w:t>
            </w:r>
            <w:proofErr w:type="spellStart"/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fullName</w:t>
            </w:r>
            <w:proofErr w:type="spellEnd"/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}</w:t>
            </w:r>
          </w:p>
        </w:tc>
      </w:tr>
    </w:tbl>
    <w:p w14:paraId="51D32BB6" w14:textId="77777777" w:rsidR="002D48C6" w:rsidRDefault="002D48C6" w:rsidP="00C17AED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</w:p>
    <w:p w14:paraId="2D40C819" w14:textId="77777777" w:rsidR="002D48C6" w:rsidRDefault="002D48C6">
      <w:pPr>
        <w:rPr>
          <w:rFonts w:ascii="Arial" w:eastAsia="Times New Roman" w:hAnsi="Arial" w:cs="Times New Roman"/>
          <w:sz w:val="18"/>
          <w:szCs w:val="18"/>
        </w:rPr>
      </w:pPr>
      <w:r>
        <w:rPr>
          <w:rFonts w:ascii="Arial" w:eastAsia="Times New Roman" w:hAnsi="Arial" w:cs="Times New Roman"/>
          <w:sz w:val="18"/>
          <w:szCs w:val="18"/>
        </w:rPr>
        <w:br w:type="page"/>
      </w:r>
    </w:p>
    <w:p w14:paraId="29493EE6" w14:textId="77777777" w:rsidR="00C17AED" w:rsidRPr="004B5AE6" w:rsidRDefault="00C17AED" w:rsidP="00C17AED">
      <w:pPr>
        <w:shd w:val="clear" w:color="auto" w:fill="C0C0C0"/>
        <w:tabs>
          <w:tab w:val="right" w:pos="9072"/>
        </w:tabs>
        <w:spacing w:before="120" w:after="60" w:line="240" w:lineRule="auto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Arial" w:eastAsia="Times New Roman" w:hAnsi="Arial" w:cs="Times New Roman"/>
          <w:b/>
          <w:sz w:val="20"/>
          <w:szCs w:val="20"/>
        </w:rPr>
        <w:lastRenderedPageBreak/>
        <w:t>KLIENTO VERTINIMAS</w:t>
      </w:r>
    </w:p>
    <w:p w14:paraId="79FED2E5" w14:textId="77777777" w:rsidR="00C17AED" w:rsidRDefault="00C17AED" w:rsidP="00C17AED">
      <w:pPr>
        <w:tabs>
          <w:tab w:val="left" w:pos="7230"/>
        </w:tabs>
        <w:spacing w:after="0" w:line="240" w:lineRule="auto"/>
        <w:rPr>
          <w:rFonts w:ascii="Arial" w:eastAsia="Times New Roman" w:hAnsi="Arial" w:cs="Times New Roman"/>
          <w:bCs/>
          <w:sz w:val="18"/>
          <w:szCs w:val="18"/>
        </w:rPr>
      </w:pPr>
    </w:p>
    <w:p w14:paraId="3FED9720" w14:textId="77777777" w:rsidR="00C17AED" w:rsidRPr="00E40623" w:rsidRDefault="00C17AED" w:rsidP="00C17AED">
      <w:pPr>
        <w:tabs>
          <w:tab w:val="left" w:pos="7230"/>
        </w:tabs>
        <w:spacing w:after="0"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  <w:r>
        <w:rPr>
          <w:rFonts w:ascii="Arial" w:eastAsia="Times New Roman" w:hAnsi="Arial" w:cs="Times New Roman"/>
          <w:bCs/>
          <w:sz w:val="18"/>
          <w:szCs w:val="18"/>
        </w:rPr>
        <w:t>Kliento dokumentų patikra</w:t>
      </w:r>
      <w:r w:rsidR="00915CA1">
        <w:rPr>
          <w:rFonts w:ascii="Arial" w:eastAsia="Times New Roman" w:hAnsi="Arial" w:cs="Times New Roman"/>
          <w:bCs/>
          <w:sz w:val="18"/>
          <w:szCs w:val="18"/>
        </w:rPr>
        <w:t>:</w:t>
      </w:r>
      <w:r w:rsidRPr="00E40623">
        <w:rPr>
          <w:rFonts w:ascii="Arial" w:eastAsia="Times New Roman" w:hAnsi="Arial" w:cs="Times New Roman"/>
          <w:bCs/>
          <w:sz w:val="18"/>
          <w:szCs w:val="18"/>
        </w:rPr>
        <w:tab/>
      </w:r>
    </w:p>
    <w:tbl>
      <w:tblPr>
        <w:tblW w:w="11057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284"/>
        <w:gridCol w:w="10773"/>
      </w:tblGrid>
      <w:tr w:rsidR="00C17AED" w:rsidRPr="00E40623" w14:paraId="7D20E5DE" w14:textId="77777777" w:rsidTr="0CC7F47E">
        <w:trPr>
          <w:trHeight w:val="2718"/>
        </w:trPr>
        <w:tc>
          <w:tcPr>
            <w:tcW w:w="284" w:type="dxa"/>
            <w:tcBorders>
              <w:right w:val="single" w:sz="4" w:space="0" w:color="auto"/>
            </w:tcBorders>
          </w:tcPr>
          <w:p w14:paraId="18CB6AE3" w14:textId="77777777" w:rsidR="00C17AED" w:rsidRPr="00E40623" w:rsidRDefault="00C17AED" w:rsidP="004B3295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4C26" w14:textId="77777777" w:rsidR="00C17AED" w:rsidRDefault="00C17AED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b/>
                <w:bCs/>
                <w:sz w:val="16"/>
                <w:szCs w:val="16"/>
              </w:rPr>
            </w:pPr>
            <w:r w:rsidRPr="00A90211">
              <w:rPr>
                <w:rFonts w:ascii="Arial" w:eastAsia="MS Gothic" w:hAnsi="Arial" w:cs="Arial"/>
                <w:b/>
                <w:bCs/>
                <w:sz w:val="16"/>
                <w:szCs w:val="16"/>
              </w:rPr>
              <w:t>Visi dokumentai surinkti ir galiojantys</w:t>
            </w:r>
            <w:r>
              <w:rPr>
                <w:rFonts w:ascii="Arial" w:eastAsia="MS Gothic" w:hAnsi="Arial" w:cs="Arial"/>
                <w:b/>
                <w:bCs/>
                <w:sz w:val="16"/>
                <w:szCs w:val="16"/>
              </w:rPr>
              <w:t xml:space="preserve">, visa prašyta informacija </w:t>
            </w:r>
            <w:r w:rsidR="001D4450">
              <w:rPr>
                <w:rFonts w:ascii="Arial" w:eastAsia="MS Gothic" w:hAnsi="Arial" w:cs="Arial"/>
                <w:b/>
                <w:bCs/>
                <w:sz w:val="16"/>
                <w:szCs w:val="16"/>
              </w:rPr>
              <w:t>gauta</w:t>
            </w:r>
            <w:r w:rsidR="00915CA1">
              <w:rPr>
                <w:rFonts w:ascii="Arial" w:eastAsia="MS Gothic" w:hAnsi="Arial" w:cs="Arial"/>
                <w:b/>
                <w:bCs/>
                <w:sz w:val="16"/>
                <w:szCs w:val="16"/>
              </w:rPr>
              <w:t>:</w:t>
            </w:r>
          </w:p>
          <w:p w14:paraId="280624CC" w14:textId="77777777" w:rsidR="00C17AED" w:rsidRDefault="00000000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916056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C17AED">
              <w:rPr>
                <w:rFonts w:ascii="Arial" w:eastAsia="MS Gothic" w:hAnsi="Arial" w:cs="Arial"/>
                <w:sz w:val="16"/>
                <w:szCs w:val="16"/>
              </w:rPr>
              <w:t xml:space="preserve"> TAIP</w:t>
            </w:r>
          </w:p>
          <w:p w14:paraId="0EBE7B88" w14:textId="77777777" w:rsidR="00C17AED" w:rsidRPr="00A90211" w:rsidRDefault="00000000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b/>
                <w:bCs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-805694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C17AED">
              <w:rPr>
                <w:rFonts w:ascii="Arial" w:eastAsia="MS Gothic" w:hAnsi="Arial" w:cs="Arial"/>
                <w:sz w:val="16"/>
                <w:szCs w:val="16"/>
              </w:rPr>
              <w:t xml:space="preserve"> NE   </w:t>
            </w:r>
            <w:r w:rsidR="00C17AED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i/>
                  <w:iCs/>
                  <w:sz w:val="16"/>
                  <w:szCs w:val="16"/>
                </w:rPr>
                <w:id w:val="-1174790614"/>
                <w:placeholder>
                  <w:docPart w:val="1A57914793E74882BD09E372959840B5"/>
                </w:placeholder>
                <w:text/>
              </w:sdtPr>
              <w:sdtContent>
                <w:r w:rsidR="00C17AED">
                  <w:rPr>
                    <w:rFonts w:ascii="Arial" w:eastAsia="MS Gothic" w:hAnsi="Arial" w:cs="Arial"/>
                    <w:i/>
                    <w:iCs/>
                    <w:sz w:val="16"/>
                    <w:szCs w:val="16"/>
                  </w:rPr>
                  <w:t xml:space="preserve">prašome detalizuoti                                             </w:t>
                </w:r>
              </w:sdtContent>
            </w:sdt>
          </w:p>
          <w:p w14:paraId="3C95C694" w14:textId="77777777" w:rsidR="00C17AED" w:rsidRDefault="00C17AED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b/>
                <w:bCs/>
                <w:sz w:val="14"/>
                <w:szCs w:val="14"/>
              </w:rPr>
            </w:pPr>
          </w:p>
          <w:p w14:paraId="58F0021E" w14:textId="77777777" w:rsidR="007177BF" w:rsidRPr="00A26FEA" w:rsidRDefault="007177BF" w:rsidP="007177BF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</w:pPr>
            <w:r w:rsidRPr="00A26FEA"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>Kliento naudos gavėja</w:t>
            </w:r>
            <w:r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>s (-ai)</w:t>
            </w:r>
            <w:r w:rsidRPr="00A26FEA"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 xml:space="preserve"> yra nustatyti</w:t>
            </w:r>
            <w:r w:rsidR="00915CA1"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>:</w:t>
            </w:r>
            <w:r w:rsidRPr="00A26FEA">
              <w:rPr>
                <w:rFonts w:ascii="Arial" w:eastAsia="Times New Roman" w:hAnsi="Arial" w:cs="Times New Roman"/>
                <w:b/>
                <w:bCs/>
                <w:sz w:val="16"/>
                <w:szCs w:val="16"/>
              </w:rPr>
              <w:t xml:space="preserve"> </w:t>
            </w:r>
          </w:p>
          <w:p w14:paraId="0A8E1763" w14:textId="77777777" w:rsidR="007177BF" w:rsidRPr="00A26FEA" w:rsidRDefault="00000000" w:rsidP="007177BF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1729723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77B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7177BF" w:rsidRPr="00A26FEA">
              <w:rPr>
                <w:rFonts w:ascii="Arial" w:eastAsia="MS Gothic" w:hAnsi="Arial" w:cs="Arial"/>
                <w:sz w:val="16"/>
                <w:szCs w:val="16"/>
              </w:rPr>
              <w:t xml:space="preserve"> TAIP</w:t>
            </w:r>
          </w:p>
          <w:p w14:paraId="0823E651" w14:textId="77777777" w:rsidR="007177BF" w:rsidRPr="007177BF" w:rsidRDefault="00000000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b/>
                <w:bCs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1206605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177BF" w:rsidRPr="00A26FE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7177BF" w:rsidRPr="00A26FEA">
              <w:rPr>
                <w:rFonts w:ascii="Arial" w:eastAsia="MS Gothic" w:hAnsi="Arial" w:cs="Arial"/>
                <w:sz w:val="16"/>
                <w:szCs w:val="16"/>
              </w:rPr>
              <w:t xml:space="preserve"> NE   </w:t>
            </w:r>
            <w:r w:rsidR="007177BF" w:rsidRPr="00A26FEA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i/>
                  <w:iCs/>
                  <w:sz w:val="16"/>
                  <w:szCs w:val="16"/>
                </w:rPr>
                <w:id w:val="1345047470"/>
                <w:placeholder>
                  <w:docPart w:val="FD9C5E7D2B704918AA838E0A13569062"/>
                </w:placeholder>
                <w:text/>
              </w:sdtPr>
              <w:sdtContent>
                <w:r w:rsidR="007177BF" w:rsidRPr="00A26FEA">
                  <w:rPr>
                    <w:rFonts w:ascii="Arial" w:eastAsia="MS Gothic" w:hAnsi="Arial" w:cs="Arial"/>
                    <w:i/>
                    <w:iCs/>
                    <w:sz w:val="16"/>
                    <w:szCs w:val="16"/>
                  </w:rPr>
                  <w:t xml:space="preserve">prašome detalizuoti                                             </w:t>
                </w:r>
              </w:sdtContent>
            </w:sdt>
          </w:p>
          <w:p w14:paraId="6447717D" w14:textId="77777777" w:rsidR="007177BF" w:rsidRPr="00A90211" w:rsidRDefault="007177BF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b/>
                <w:bCs/>
                <w:sz w:val="14"/>
                <w:szCs w:val="14"/>
              </w:rPr>
            </w:pPr>
          </w:p>
          <w:p w14:paraId="70EFCEE0" w14:textId="5908EFF6" w:rsidR="00C17AED" w:rsidRDefault="00E7236B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7236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Kliento rizika nustatyta ir yra: {</w:t>
            </w:r>
            <w:proofErr w:type="spellStart"/>
            <w:r w:rsidRPr="00E7236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risk_text</w:t>
            </w:r>
            <w:proofErr w:type="spellEnd"/>
            <w:r w:rsidRPr="00E7236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}</w:t>
            </w:r>
          </w:p>
          <w:p w14:paraId="3447EAAC" w14:textId="77777777" w:rsidR="00E7236B" w:rsidRDefault="00E7236B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3AE04E2D" w14:textId="77777777" w:rsidR="00575A57" w:rsidRDefault="00575A57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Kriterijai, pagal kuriuos </w:t>
            </w:r>
            <w:r w:rsidR="00B913E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klientas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priskirtas nurodytai rizikos grupei</w:t>
            </w:r>
            <w:r w:rsidR="00E8561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:</w:t>
            </w:r>
          </w:p>
          <w:p w14:paraId="4A23F647" w14:textId="56C8E488" w:rsidR="00575A57" w:rsidRPr="0043756D" w:rsidRDefault="0043756D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crit_activity_tick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 xml:space="preserve">} </w:t>
            </w:r>
            <w:r w:rsidR="00AE2DA6">
              <w:rPr>
                <w:rFonts w:ascii="Arial" w:eastAsia="MS Gothic" w:hAnsi="Arial" w:cs="Arial"/>
                <w:sz w:val="16"/>
                <w:szCs w:val="16"/>
              </w:rPr>
              <w:t>Kliento veikla</w:t>
            </w:r>
            <w:r w:rsidRPr="0043756D">
              <w:rPr>
                <w:rFonts w:ascii="Arial" w:eastAsia="MS Gothic" w:hAnsi="Arial" w:cs="Arial"/>
                <w:sz w:val="16"/>
                <w:szCs w:val="16"/>
                <w:lang w:val="en-US"/>
              </w:rPr>
              <w:t>:</w:t>
            </w:r>
            <w:r w:rsidR="00AE2DA6">
              <w:rPr>
                <w:rFonts w:ascii="Arial" w:eastAsia="MS Gothic" w:hAnsi="Arial" w:cs="Arial"/>
                <w:sz w:val="16"/>
                <w:szCs w:val="16"/>
              </w:rPr>
              <w:t xml:space="preserve"> </w:t>
            </w: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crit_activity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  <w:lang w:val="en-US"/>
              </w:rPr>
              <w:t>_text}</w:t>
            </w:r>
          </w:p>
          <w:p w14:paraId="60ABEB24" w14:textId="31794A6B" w:rsidR="00AE2DA6" w:rsidRDefault="0043756D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i/>
                <w:iCs/>
                <w:sz w:val="16"/>
                <w:szCs w:val="16"/>
              </w:rPr>
            </w:pP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crit_citizenship_tick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>}</w:t>
            </w:r>
            <w:r w:rsidR="00AE2DA6">
              <w:rPr>
                <w:rFonts w:ascii="Arial" w:eastAsia="MS Gothic" w:hAnsi="Arial" w:cs="Arial"/>
                <w:sz w:val="16"/>
                <w:szCs w:val="16"/>
              </w:rPr>
              <w:t xml:space="preserve">Kliento pilietybė </w:t>
            </w: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crit_citizenship_text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>}</w:t>
            </w:r>
          </w:p>
          <w:p w14:paraId="3E68ACC1" w14:textId="77777777" w:rsidR="00AE2DA6" w:rsidRDefault="00000000" w:rsidP="00AE2DA6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1246850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2DA6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AE2DA6">
              <w:rPr>
                <w:rFonts w:ascii="Arial" w:eastAsia="MS Gothic" w:hAnsi="Arial" w:cs="Arial"/>
                <w:sz w:val="16"/>
                <w:szCs w:val="16"/>
              </w:rPr>
              <w:t xml:space="preserve"> Pranešimas apie įtartiną operaciją / veiklą FNTT (STR)  </w:t>
            </w:r>
            <w:r w:rsidR="00AE2DA6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>prašome detalizuoti _______________________________</w:t>
            </w:r>
          </w:p>
          <w:p w14:paraId="50B83870" w14:textId="43153B21" w:rsidR="008D7E5E" w:rsidRDefault="0043756D" w:rsidP="008D7E5E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i/>
                <w:iCs/>
                <w:sz w:val="16"/>
                <w:szCs w:val="16"/>
              </w:rPr>
            </w:pP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crit_pep_tick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>}</w:t>
            </w:r>
            <w:r w:rsidR="008D7E5E">
              <w:rPr>
                <w:rFonts w:ascii="Arial" w:eastAsia="MS Gothic" w:hAnsi="Arial" w:cs="Arial"/>
                <w:sz w:val="16"/>
                <w:szCs w:val="16"/>
              </w:rPr>
              <w:t xml:space="preserve">PEP kriterijus  </w:t>
            </w: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crit_pep_text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>}</w:t>
            </w:r>
          </w:p>
          <w:p w14:paraId="4659EFBD" w14:textId="77777777" w:rsidR="00AE2DA6" w:rsidRDefault="00000000" w:rsidP="008A1FD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-1808770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A1FD5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8A1FD5">
              <w:rPr>
                <w:rFonts w:ascii="Arial" w:eastAsia="MS Gothic" w:hAnsi="Arial" w:cs="Arial"/>
                <w:sz w:val="16"/>
                <w:szCs w:val="16"/>
              </w:rPr>
              <w:t xml:space="preserve"> </w:t>
            </w:r>
            <w:r w:rsidR="008A1FD5" w:rsidRPr="008A1FD5">
              <w:rPr>
                <w:rFonts w:ascii="Arial" w:eastAsia="MS Gothic" w:hAnsi="Arial" w:cs="Arial"/>
                <w:sz w:val="16"/>
                <w:szCs w:val="16"/>
              </w:rPr>
              <w:t xml:space="preserve">Klientas – ilgalaikis klientas </w:t>
            </w:r>
            <w:r w:rsidR="006D205B">
              <w:rPr>
                <w:rFonts w:ascii="Arial" w:eastAsia="MS Gothic" w:hAnsi="Arial" w:cs="Arial"/>
                <w:sz w:val="16"/>
                <w:szCs w:val="16"/>
              </w:rPr>
              <w:t>fizinis asmuo</w:t>
            </w:r>
            <w:r w:rsidR="008A1FD5" w:rsidRPr="008A1FD5">
              <w:rPr>
                <w:rFonts w:ascii="Arial" w:eastAsia="MS Gothic" w:hAnsi="Arial" w:cs="Arial"/>
                <w:sz w:val="16"/>
                <w:szCs w:val="16"/>
              </w:rPr>
              <w:t xml:space="preserve">, kurio lėšų šaltinis - </w:t>
            </w:r>
            <w:r w:rsidR="008A1FD5" w:rsidRPr="00A200FA">
              <w:rPr>
                <w:rFonts w:ascii="Arial" w:hAnsi="Arial" w:cs="Arial"/>
                <w:iCs/>
                <w:sz w:val="16"/>
                <w:szCs w:val="16"/>
              </w:rPr>
              <w:t>„</w:t>
            </w:r>
            <w:r w:rsidR="008A1FD5" w:rsidRPr="00A200FA">
              <w:rPr>
                <w:rStyle w:val="input"/>
                <w:rFonts w:ascii="Arial" w:hAnsi="Arial" w:cs="Arial"/>
                <w:iCs/>
                <w:sz w:val="16"/>
                <w:szCs w:val="16"/>
              </w:rPr>
              <w:t>Pensija/socialinės išmokos“, o metų įplaukų į sąskaitas suma neviršija 30 000 Eur</w:t>
            </w:r>
            <w:r w:rsidR="008A1FD5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 xml:space="preserve"> </w:t>
            </w:r>
          </w:p>
          <w:p w14:paraId="034EF157" w14:textId="472B32A2" w:rsidR="008A1FD5" w:rsidRDefault="0043756D" w:rsidP="008A1FD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i/>
                <w:iCs/>
                <w:sz w:val="16"/>
                <w:szCs w:val="16"/>
              </w:rPr>
            </w:pP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crit_other_tick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>}</w:t>
            </w:r>
            <w:r w:rsidR="008A1FD5">
              <w:rPr>
                <w:rFonts w:ascii="Arial" w:eastAsia="MS Gothic" w:hAnsi="Arial" w:cs="Arial"/>
                <w:sz w:val="16"/>
                <w:szCs w:val="16"/>
              </w:rPr>
              <w:t xml:space="preserve">Kita  </w:t>
            </w:r>
            <w:r>
              <w:rPr>
                <w:rFonts w:ascii="MS Gothic" w:eastAsia="MS Gothic" w:hAnsi="MS Gothic" w:cs="Arial"/>
                <w:sz w:val="16"/>
                <w:szCs w:val="16"/>
              </w:rPr>
              <w:t>{</w:t>
            </w:r>
            <w:proofErr w:type="spellStart"/>
            <w:r>
              <w:rPr>
                <w:rFonts w:ascii="MS Gothic" w:eastAsia="MS Gothic" w:hAnsi="MS Gothic" w:cs="Arial"/>
                <w:sz w:val="16"/>
                <w:szCs w:val="16"/>
              </w:rPr>
              <w:t>crit_other_text</w:t>
            </w:r>
            <w:proofErr w:type="spellEnd"/>
            <w:r>
              <w:rPr>
                <w:rFonts w:ascii="MS Gothic" w:eastAsia="MS Gothic" w:hAnsi="MS Gothic" w:cs="Arial"/>
                <w:sz w:val="16"/>
                <w:szCs w:val="16"/>
              </w:rPr>
              <w:t>}</w:t>
            </w:r>
          </w:p>
          <w:p w14:paraId="068D5B9E" w14:textId="77777777" w:rsidR="008A1FD5" w:rsidRPr="003621A4" w:rsidRDefault="008A1FD5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78007B0A" w14:textId="77777777" w:rsidR="00C17AED" w:rsidRPr="003621A4" w:rsidRDefault="00C17AED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CC7F4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Klient</w:t>
            </w:r>
            <w:r w:rsidR="00126E0F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as užpildė Turto ir lėšų, susijusių su dalykiniais santykiais, kilmės paaiškinimo formą (Priedas Nr. 1 prie Asmens tapatybės nustatymo ir dalykinių santykių užmezgimo tvarkos)</w:t>
            </w:r>
            <w:r w:rsidR="00E764E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; t</w:t>
            </w:r>
            <w:r w:rsidRPr="0CC7F4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urto ir lėšų, susijusių su dalykiniais santykiais arba sandoriu, kilmė pagrįsta dokumentais ir yra aiški</w:t>
            </w:r>
            <w:r w:rsidR="00915CA1" w:rsidRPr="0CC7F47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:</w:t>
            </w:r>
          </w:p>
          <w:p w14:paraId="457D19C5" w14:textId="77777777" w:rsidR="00C17AED" w:rsidRPr="003621A4" w:rsidRDefault="00000000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-1901193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57DC1E74" w:rsidRPr="0CC7F47E">
                  <w:rPr>
                    <w:rFonts w:ascii="MS Gothic" w:eastAsia="MS Gothic" w:hAnsi="MS Gothic" w:cs="MS Gothic"/>
                    <w:sz w:val="16"/>
                    <w:szCs w:val="16"/>
                  </w:rPr>
                  <w:t>☐</w:t>
                </w:r>
              </w:sdtContent>
            </w:sdt>
            <w:r w:rsidR="00C17AED" w:rsidRPr="0CC7F47E">
              <w:rPr>
                <w:rFonts w:ascii="Arial" w:eastAsia="MS Gothic" w:hAnsi="Arial" w:cs="Arial"/>
                <w:sz w:val="16"/>
                <w:szCs w:val="16"/>
              </w:rPr>
              <w:t xml:space="preserve"> TAIP</w:t>
            </w:r>
            <w:r w:rsidR="0013718C">
              <w:rPr>
                <w:rFonts w:ascii="Arial" w:eastAsia="MS Gothic" w:hAnsi="Arial" w:cs="Arial"/>
                <w:sz w:val="16"/>
                <w:szCs w:val="16"/>
              </w:rPr>
              <w:t xml:space="preserve"> (detali informacija apie kliento turto ir lėšų, </w:t>
            </w:r>
            <w:r w:rsidR="0013718C" w:rsidRPr="0013718C">
              <w:rPr>
                <w:rFonts w:ascii="Arial" w:eastAsia="MS Gothic" w:hAnsi="Arial" w:cs="Arial"/>
                <w:sz w:val="16"/>
                <w:szCs w:val="16"/>
              </w:rPr>
              <w:t>susijusių su dalykiniais santykiais arba sandoriu, kilm</w:t>
            </w:r>
            <w:r w:rsidR="003F0721">
              <w:rPr>
                <w:rFonts w:ascii="Arial" w:eastAsia="MS Gothic" w:hAnsi="Arial" w:cs="Arial"/>
                <w:sz w:val="16"/>
                <w:szCs w:val="16"/>
              </w:rPr>
              <w:t>ę aprašoma skiltyje „IŠVADA“)</w:t>
            </w:r>
          </w:p>
          <w:p w14:paraId="6B5281E4" w14:textId="77777777" w:rsidR="00C17AED" w:rsidRPr="003621A4" w:rsidRDefault="00000000" w:rsidP="0CC7F47E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MS Gothic" w:hAnsi="Arial" w:cs="Arial"/>
                <w:b/>
                <w:bCs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eastAsia="MS Gothic" w:hAnsi="Arial" w:cs="Arial"/>
                  <w:sz w:val="16"/>
                  <w:szCs w:val="16"/>
                </w:rPr>
                <w:id w:val="-112484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57DC1E74" w:rsidRPr="0CC7F47E">
                  <w:rPr>
                    <w:rFonts w:ascii="MS Gothic" w:eastAsia="MS Gothic" w:hAnsi="MS Gothic" w:cs="MS Gothic"/>
                    <w:sz w:val="16"/>
                    <w:szCs w:val="16"/>
                  </w:rPr>
                  <w:t>☐</w:t>
                </w:r>
              </w:sdtContent>
            </w:sdt>
            <w:r w:rsidR="00C17AED" w:rsidRPr="0CC7F47E">
              <w:rPr>
                <w:rFonts w:ascii="Arial" w:eastAsia="MS Gothic" w:hAnsi="Arial" w:cs="Arial"/>
                <w:sz w:val="16"/>
                <w:szCs w:val="16"/>
              </w:rPr>
              <w:t xml:space="preserve"> NE   </w:t>
            </w:r>
            <w:r w:rsidR="00C17AED" w:rsidRPr="0CC7F47E">
              <w:rPr>
                <w:rFonts w:ascii="Arial" w:eastAsia="MS Gothic" w:hAnsi="Arial" w:cs="Arial"/>
                <w:i/>
                <w:i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i/>
                  <w:iCs/>
                  <w:sz w:val="16"/>
                  <w:szCs w:val="16"/>
                </w:rPr>
                <w:id w:val="-968200127"/>
                <w:placeholder>
                  <w:docPart w:val="D88DB4CCE97649C29FCEA2ABC6D36908"/>
                </w:placeholder>
                <w:text/>
              </w:sdtPr>
              <w:sdtContent>
                <w:r w:rsidR="00C17AED" w:rsidRPr="0CC7F47E">
                  <w:rPr>
                    <w:rFonts w:ascii="Arial" w:eastAsia="MS Gothic" w:hAnsi="Arial" w:cs="Arial"/>
                    <w:i/>
                    <w:iCs/>
                    <w:sz w:val="16"/>
                    <w:szCs w:val="16"/>
                  </w:rPr>
                  <w:t xml:space="preserve">prašome detalizuoti                                             </w:t>
                </w:r>
              </w:sdtContent>
            </w:sdt>
          </w:p>
          <w:p w14:paraId="574DF42C" w14:textId="77777777" w:rsidR="00C17AED" w:rsidRDefault="00000000" w:rsidP="004B3295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sdt>
              <w:sdtPr>
                <w:rPr>
                  <w:rFonts w:ascii="Arial" w:eastAsia="Times New Roman" w:hAnsi="Arial" w:cs="Arial"/>
                  <w:sz w:val="16"/>
                  <w:szCs w:val="16"/>
                </w:rPr>
                <w:id w:val="-82975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6684A9F7" w:rsidRPr="0CC7F47E">
                  <w:rPr>
                    <w:rFonts w:ascii="MS Gothic" w:eastAsia="MS Gothic" w:hAnsi="MS Gothic" w:cs="MS Gothic"/>
                    <w:sz w:val="16"/>
                    <w:szCs w:val="16"/>
                  </w:rPr>
                  <w:t>☐</w:t>
                </w:r>
              </w:sdtContent>
            </w:sdt>
            <w:r w:rsidR="00C17AED" w:rsidRPr="0CC7F47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3A6F33">
              <w:rPr>
                <w:rFonts w:ascii="Arial" w:eastAsia="Times New Roman" w:hAnsi="Arial" w:cs="Arial"/>
                <w:sz w:val="16"/>
                <w:szCs w:val="16"/>
              </w:rPr>
              <w:t>Nereikalaut</w:t>
            </w:r>
            <w:r w:rsidR="00D92F6A" w:rsidRPr="0CC7F47E">
              <w:rPr>
                <w:rFonts w:ascii="Arial" w:eastAsia="Times New Roman" w:hAnsi="Arial" w:cs="Arial"/>
                <w:sz w:val="16"/>
                <w:szCs w:val="16"/>
              </w:rPr>
              <w:t>a</w:t>
            </w:r>
            <w:r w:rsidR="003C2E96">
              <w:rPr>
                <w:rFonts w:ascii="Arial" w:eastAsia="Times New Roman" w:hAnsi="Arial" w:cs="Arial"/>
                <w:sz w:val="16"/>
                <w:szCs w:val="16"/>
              </w:rPr>
              <w:t>, kad klientas</w:t>
            </w:r>
            <w:r w:rsidR="00126E0F">
              <w:rPr>
                <w:rFonts w:ascii="Arial" w:eastAsia="Times New Roman" w:hAnsi="Arial" w:cs="Arial"/>
                <w:sz w:val="16"/>
                <w:szCs w:val="16"/>
              </w:rPr>
              <w:t xml:space="preserve"> pildytų </w:t>
            </w:r>
            <w:r w:rsidR="00126E0F" w:rsidRPr="00A200FA">
              <w:rPr>
                <w:rFonts w:ascii="Arial" w:eastAsia="Times New Roman" w:hAnsi="Arial" w:cs="Arial"/>
                <w:sz w:val="16"/>
                <w:szCs w:val="16"/>
              </w:rPr>
              <w:t>Turto ir lėšų, susijusių su dalykiniais santykiais, kilmės paaiškinimo formą</w:t>
            </w:r>
            <w:r w:rsidR="003C2E96">
              <w:rPr>
                <w:rFonts w:ascii="Arial" w:eastAsia="Times New Roman" w:hAnsi="Arial" w:cs="Arial"/>
                <w:sz w:val="16"/>
                <w:szCs w:val="16"/>
              </w:rPr>
              <w:t>, kadangi klientas priskirtas įprastos/mažos rizikos grupei</w:t>
            </w:r>
          </w:p>
          <w:p w14:paraId="649D2EFF" w14:textId="77777777" w:rsidR="00575A57" w:rsidRPr="000F07EA" w:rsidRDefault="00575A57" w:rsidP="000D1B91">
            <w:pPr>
              <w:tabs>
                <w:tab w:val="left" w:pos="2000"/>
              </w:tabs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</w:tbl>
    <w:p w14:paraId="721F71CD" w14:textId="77777777" w:rsidR="00C17AED" w:rsidRDefault="00C17AED" w:rsidP="00C17AED">
      <w:pPr>
        <w:tabs>
          <w:tab w:val="left" w:pos="7230"/>
        </w:tabs>
        <w:spacing w:after="0" w:line="240" w:lineRule="auto"/>
        <w:rPr>
          <w:sz w:val="20"/>
          <w:szCs w:val="20"/>
        </w:rPr>
      </w:pPr>
    </w:p>
    <w:p w14:paraId="3B5DC4ED" w14:textId="77777777" w:rsidR="00C17AED" w:rsidRPr="00E40623" w:rsidRDefault="00C17AED" w:rsidP="00C17AED">
      <w:pPr>
        <w:tabs>
          <w:tab w:val="left" w:pos="7230"/>
        </w:tabs>
        <w:spacing w:after="0"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  <w:bookmarkStart w:id="0" w:name="_Hlk182570175"/>
      <w:r>
        <w:rPr>
          <w:rFonts w:ascii="Arial" w:eastAsia="Times New Roman" w:hAnsi="Arial" w:cs="Times New Roman"/>
          <w:bCs/>
          <w:sz w:val="18"/>
          <w:szCs w:val="18"/>
        </w:rPr>
        <w:t>Kliento ir susijusių asmenų patikra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5240"/>
        <w:gridCol w:w="5488"/>
      </w:tblGrid>
      <w:tr w:rsidR="00C17AED" w14:paraId="5C790A1D" w14:textId="77777777" w:rsidTr="0CC7F47E">
        <w:trPr>
          <w:trHeight w:val="658"/>
        </w:trPr>
        <w:tc>
          <w:tcPr>
            <w:tcW w:w="5240" w:type="dxa"/>
          </w:tcPr>
          <w:bookmarkEnd w:id="0"/>
          <w:p w14:paraId="175890E4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6AAE">
              <w:rPr>
                <w:rFonts w:ascii="Arial" w:hAnsi="Arial" w:cs="Arial"/>
                <w:b/>
                <w:bCs/>
                <w:sz w:val="16"/>
                <w:szCs w:val="16"/>
              </w:rPr>
              <w:t>Neigiamos informacijos paieška atlikta šiems asmenims:</w:t>
            </w:r>
          </w:p>
          <w:p w14:paraId="3BBB37AC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sdt>
            <w:sdtPr>
              <w:rPr>
                <w:rFonts w:ascii="Arial" w:hAnsi="Arial" w:cs="Arial"/>
                <w:sz w:val="16"/>
                <w:szCs w:val="16"/>
              </w:rPr>
              <w:id w:val="1162357006"/>
              <w:placeholder>
                <w:docPart w:val="AD927253A0E441FA8D7DEB5931586B6F"/>
              </w:placeholder>
              <w:text/>
            </w:sdtPr>
            <w:sdtContent>
              <w:p w14:paraId="185387D8" w14:textId="265C73BD" w:rsidR="00C17AED" w:rsidRPr="001D4450" w:rsidRDefault="00E7236B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{</w:t>
                </w: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fullName</w:t>
                </w:r>
                <w:proofErr w:type="spellEnd"/>
                <w:r>
                  <w:rPr>
                    <w:rFonts w:ascii="Arial" w:hAnsi="Arial" w:cs="Arial"/>
                    <w:sz w:val="16"/>
                    <w:szCs w:val="16"/>
                  </w:rPr>
                  <w:t>}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1549953736"/>
              <w:placeholder>
                <w:docPart w:val="AD927253A0E441FA8D7DEB5931586B6F"/>
              </w:placeholder>
              <w:text/>
            </w:sdtPr>
            <w:sdtContent>
              <w:p w14:paraId="578F3273" w14:textId="77777777" w:rsidR="00C17AED" w:rsidRPr="001D4450" w:rsidRDefault="00E764E8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1D4450">
                  <w:rPr>
                    <w:rFonts w:ascii="Arial" w:hAnsi="Arial" w:cs="Arial"/>
                    <w:sz w:val="16"/>
                    <w:szCs w:val="16"/>
                  </w:rPr>
                  <w:t>prašome nurodyti vardą pavardę ir ryšį su klientu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-778871131"/>
              <w:placeholder>
                <w:docPart w:val="AD927253A0E441FA8D7DEB5931586B6F"/>
              </w:placeholder>
              <w:text/>
            </w:sdtPr>
            <w:sdtContent>
              <w:p w14:paraId="2B8F3C79" w14:textId="77777777" w:rsidR="00C17AED" w:rsidRPr="001D4450" w:rsidRDefault="00E764E8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1D4450">
                  <w:rPr>
                    <w:rFonts w:ascii="Arial" w:hAnsi="Arial" w:cs="Arial"/>
                    <w:sz w:val="16"/>
                    <w:szCs w:val="16"/>
                  </w:rPr>
                  <w:t>prašome nurodyti vardą pavardę ir ryšį su klientu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719407820"/>
              <w:placeholder>
                <w:docPart w:val="B8EF4A627C174601BB947A2B6B60B876"/>
              </w:placeholder>
              <w:text/>
            </w:sdtPr>
            <w:sdtContent>
              <w:p w14:paraId="310FA781" w14:textId="77777777" w:rsidR="00C17AED" w:rsidRPr="001D4450" w:rsidRDefault="00E764E8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1D4450">
                  <w:rPr>
                    <w:rFonts w:ascii="Arial" w:hAnsi="Arial" w:cs="Arial"/>
                    <w:sz w:val="16"/>
                    <w:szCs w:val="16"/>
                  </w:rPr>
                  <w:t>prašome nurodyti vardą pavardę ir ryšį su klientu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-922021671"/>
              <w:placeholder>
                <w:docPart w:val="3248408D759848DEAB1F79F795AC0219"/>
              </w:placeholder>
              <w:text/>
            </w:sdtPr>
            <w:sdtContent>
              <w:p w14:paraId="4099C685" w14:textId="77777777" w:rsidR="00C17AED" w:rsidRPr="001E6AAE" w:rsidRDefault="00E764E8" w:rsidP="004B3295">
                <w:pPr>
                  <w:pStyle w:val="Sraopastraipa"/>
                  <w:numPr>
                    <w:ilvl w:val="0"/>
                    <w:numId w:val="2"/>
                  </w:numPr>
                  <w:jc w:val="both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 w:rsidRPr="001D4450">
                  <w:rPr>
                    <w:rFonts w:ascii="Arial" w:hAnsi="Arial" w:cs="Arial"/>
                    <w:sz w:val="16"/>
                    <w:szCs w:val="16"/>
                  </w:rPr>
                  <w:t>prašome nurodyti vardą pavardę ir ryšį su klientu</w:t>
                </w:r>
              </w:p>
            </w:sdtContent>
          </w:sdt>
          <w:p w14:paraId="6661C12B" w14:textId="77777777" w:rsidR="00C17AED" w:rsidRDefault="00C17AED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F3C7B31" w14:textId="77777777" w:rsidR="00FD0697" w:rsidRPr="00A200FA" w:rsidRDefault="00FD0697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00FA">
              <w:rPr>
                <w:rFonts w:ascii="Arial" w:hAnsi="Arial" w:cs="Arial"/>
                <w:sz w:val="16"/>
                <w:szCs w:val="16"/>
              </w:rPr>
              <w:t>Prašome nurodyti šaltinį, kuriame atliktos neigiamo pobūdžio informacijos paieškos</w:t>
            </w:r>
            <w:r w:rsidR="00EF57CF" w:rsidRPr="00A200FA">
              <w:rPr>
                <w:rFonts w:ascii="Arial" w:hAnsi="Arial" w:cs="Arial"/>
                <w:sz w:val="16"/>
                <w:szCs w:val="16"/>
              </w:rPr>
              <w:t xml:space="preserve"> (galimi keli variantai)</w:t>
            </w:r>
            <w:r w:rsidRPr="00A200F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E4EE835" w14:textId="77777777" w:rsidR="00FD0697" w:rsidRPr="00A200FA" w:rsidRDefault="00000000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85488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F0D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FD0697" w:rsidRPr="00A200FA">
              <w:rPr>
                <w:rFonts w:ascii="Arial" w:hAnsi="Arial" w:cs="Arial"/>
                <w:sz w:val="16"/>
                <w:szCs w:val="16"/>
              </w:rPr>
              <w:t>Ondato</w:t>
            </w:r>
            <w:proofErr w:type="spellEnd"/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D4450" w:rsidRPr="00A200FA">
              <w:rPr>
                <w:rFonts w:ascii="Arial" w:hAnsi="Arial" w:cs="Arial"/>
                <w:sz w:val="16"/>
                <w:szCs w:val="16"/>
              </w:rPr>
              <w:t>duomenų bazė</w:t>
            </w:r>
          </w:p>
          <w:p w14:paraId="142F1831" w14:textId="77777777" w:rsidR="00CD3AD2" w:rsidRDefault="00CD3AD2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DBFC898" w14:textId="77777777" w:rsidR="006E4EBB" w:rsidRPr="00A200FA" w:rsidRDefault="006E4EBB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00FA">
              <w:rPr>
                <w:rFonts w:ascii="Arial" w:hAnsi="Arial" w:cs="Arial"/>
                <w:sz w:val="16"/>
                <w:szCs w:val="16"/>
              </w:rPr>
              <w:t>Papildom</w:t>
            </w:r>
            <w:r w:rsidR="00C17F0D">
              <w:rPr>
                <w:rFonts w:ascii="Arial" w:hAnsi="Arial" w:cs="Arial"/>
                <w:sz w:val="16"/>
                <w:szCs w:val="16"/>
              </w:rPr>
              <w:t>i</w:t>
            </w:r>
            <w:r w:rsidR="00E02DBC" w:rsidRPr="00A200FA">
              <w:rPr>
                <w:rFonts w:ascii="Arial" w:hAnsi="Arial" w:cs="Arial"/>
                <w:sz w:val="16"/>
                <w:szCs w:val="16"/>
              </w:rPr>
              <w:t xml:space="preserve"> šaltiniai</w:t>
            </w:r>
            <w:r w:rsidRPr="00A200F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17F6348" w14:textId="77777777" w:rsidR="00FD0697" w:rsidRPr="00A200FA" w:rsidRDefault="00000000" w:rsidP="0CC7F47E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97535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22291C3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 Viešai prieinami šaltiniai (pavyzdžiui, </w:t>
            </w:r>
            <w:proofErr w:type="spellStart"/>
            <w:r w:rsidR="022291C3" w:rsidRPr="00A200FA">
              <w:rPr>
                <w:rFonts w:ascii="Arial" w:hAnsi="Arial" w:cs="Arial"/>
                <w:sz w:val="16"/>
                <w:szCs w:val="16"/>
              </w:rPr>
              <w:t>google</w:t>
            </w:r>
            <w:proofErr w:type="spellEnd"/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22291C3" w:rsidRPr="00A200FA">
              <w:rPr>
                <w:rFonts w:ascii="Arial" w:hAnsi="Arial" w:cs="Arial"/>
                <w:sz w:val="16"/>
                <w:szCs w:val="16"/>
              </w:rPr>
              <w:t>bing</w:t>
            </w:r>
            <w:proofErr w:type="spellEnd"/>
            <w:r w:rsidR="022291C3" w:rsidRPr="00A200FA">
              <w:rPr>
                <w:rFonts w:ascii="Arial" w:hAnsi="Arial" w:cs="Arial"/>
                <w:sz w:val="16"/>
                <w:szCs w:val="16"/>
              </w:rPr>
              <w:t>, kt.)</w:t>
            </w:r>
          </w:p>
          <w:p w14:paraId="3F10A8EF" w14:textId="77777777" w:rsidR="00FD0697" w:rsidRPr="00A200FA" w:rsidRDefault="00000000" w:rsidP="0CC7F47E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210386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22291C3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 Kita (privaloma nurodyti)</w:t>
            </w:r>
          </w:p>
          <w:p w14:paraId="7D2DA253" w14:textId="77777777" w:rsidR="001D4450" w:rsidRPr="001E6AAE" w:rsidRDefault="001D4450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88" w:type="dxa"/>
          </w:tcPr>
          <w:p w14:paraId="5AB9519F" w14:textId="77777777" w:rsidR="00C17AED" w:rsidRPr="001E6AA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6AAE">
              <w:rPr>
                <w:rFonts w:ascii="Arial" w:hAnsi="Arial" w:cs="Arial"/>
                <w:b/>
                <w:bCs/>
                <w:sz w:val="16"/>
                <w:szCs w:val="16"/>
              </w:rPr>
              <w:t>Rezultatai. Neigiamos informacijos:</w:t>
            </w:r>
          </w:p>
          <w:p w14:paraId="127D2A30" w14:textId="77777777" w:rsidR="00C17AED" w:rsidRPr="001E6AA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6C83CB7" w14:textId="77777777" w:rsidR="00C17AED" w:rsidRPr="001E6AAE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612431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1E6AAE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C17AED" w:rsidRPr="001E6AAE">
              <w:rPr>
                <w:rFonts w:ascii="Arial" w:hAnsi="Arial" w:cs="Arial"/>
                <w:sz w:val="16"/>
                <w:szCs w:val="16"/>
              </w:rPr>
              <w:t xml:space="preserve"> Nerasta</w:t>
            </w:r>
          </w:p>
          <w:p w14:paraId="2ACE2B0C" w14:textId="77777777" w:rsidR="00C17AED" w:rsidRPr="001E6AAE" w:rsidRDefault="00000000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823773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1E6AAE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17AED" w:rsidRPr="001E6AAE">
              <w:rPr>
                <w:rFonts w:ascii="Arial" w:hAnsi="Arial" w:cs="Arial"/>
                <w:sz w:val="16"/>
                <w:szCs w:val="16"/>
              </w:rPr>
              <w:t xml:space="preserve"> Rasta: </w:t>
            </w:r>
            <w:r w:rsidR="00C17AED" w:rsidRPr="001E6AAE">
              <w:rPr>
                <w:rFonts w:ascii="Arial" w:hAnsi="Arial" w:cs="Arial"/>
                <w:i/>
                <w:iCs/>
                <w:sz w:val="16"/>
                <w:szCs w:val="16"/>
              </w:rPr>
              <w:t>prašome detalizuoti, nurodant šaltinius</w:t>
            </w:r>
          </w:p>
          <w:p w14:paraId="42563AC9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14:paraId="0119F92E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C17AED" w14:paraId="404CC3E3" w14:textId="77777777" w:rsidTr="0CC7F47E">
        <w:trPr>
          <w:trHeight w:val="928"/>
        </w:trPr>
        <w:tc>
          <w:tcPr>
            <w:tcW w:w="5240" w:type="dxa"/>
          </w:tcPr>
          <w:p w14:paraId="2A85E16A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6AAE">
              <w:rPr>
                <w:rFonts w:ascii="Arial" w:hAnsi="Arial" w:cs="Arial"/>
                <w:b/>
                <w:bCs/>
                <w:sz w:val="16"/>
                <w:szCs w:val="16"/>
              </w:rPr>
              <w:t>Sankcijų patikra:</w:t>
            </w:r>
          </w:p>
          <w:p w14:paraId="6D256D81" w14:textId="77777777" w:rsidR="00C17AED" w:rsidRPr="001E6AAE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FE6F170" w14:textId="77777777" w:rsidR="00C17AED" w:rsidRPr="001D4450" w:rsidRDefault="001D4450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P</w:t>
            </w:r>
            <w:r w:rsidR="00C17AED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rašome </w:t>
            </w:r>
            <w:r w:rsidR="00FD0697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nurodyti šaltinį, kuriame atliktos sankcijų patikros</w:t>
            </w:r>
            <w:r w:rsidR="00EF57CF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(galimi keli variantai)</w:t>
            </w:r>
            <w:r w:rsidR="00FD0697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:</w:t>
            </w:r>
          </w:p>
          <w:p w14:paraId="69C92E07" w14:textId="77777777" w:rsidR="00FD0697" w:rsidRPr="00A200FA" w:rsidRDefault="00000000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780220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D3AD2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FD0697" w:rsidRPr="00A200FA">
              <w:rPr>
                <w:rFonts w:ascii="Arial" w:hAnsi="Arial" w:cs="Arial"/>
                <w:sz w:val="16"/>
                <w:szCs w:val="16"/>
              </w:rPr>
              <w:t>Ondato</w:t>
            </w:r>
            <w:proofErr w:type="spellEnd"/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D4450" w:rsidRPr="00A200FA">
              <w:rPr>
                <w:rFonts w:ascii="Arial" w:hAnsi="Arial" w:cs="Arial"/>
                <w:sz w:val="16"/>
                <w:szCs w:val="16"/>
              </w:rPr>
              <w:t>duomenų bazė</w:t>
            </w:r>
          </w:p>
          <w:p w14:paraId="65F7A24D" w14:textId="77777777" w:rsidR="00CD3AD2" w:rsidRDefault="00CD3AD2" w:rsidP="00E02DBC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81A430E" w14:textId="77777777" w:rsidR="00E02DBC" w:rsidRPr="00A200FA" w:rsidRDefault="00E02DBC" w:rsidP="00E02DBC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00FA">
              <w:rPr>
                <w:rFonts w:ascii="Arial" w:hAnsi="Arial" w:cs="Arial"/>
                <w:sz w:val="16"/>
                <w:szCs w:val="16"/>
              </w:rPr>
              <w:t>Papildom</w:t>
            </w:r>
            <w:r w:rsidR="00C17F0D">
              <w:rPr>
                <w:rFonts w:ascii="Arial" w:hAnsi="Arial" w:cs="Arial"/>
                <w:sz w:val="16"/>
                <w:szCs w:val="16"/>
              </w:rPr>
              <w:t>i</w:t>
            </w:r>
            <w:r w:rsidRPr="00A200FA">
              <w:rPr>
                <w:rFonts w:ascii="Arial" w:hAnsi="Arial" w:cs="Arial"/>
                <w:sz w:val="16"/>
                <w:szCs w:val="16"/>
              </w:rPr>
              <w:t xml:space="preserve"> šaltiniai:</w:t>
            </w:r>
          </w:p>
          <w:p w14:paraId="528B5D2E" w14:textId="77777777" w:rsidR="00FD0697" w:rsidRPr="00A200FA" w:rsidRDefault="00000000" w:rsidP="0CC7F47E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16647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22291C3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 Nepageidaujamų asmenų duomenų bazė i-Kube</w:t>
            </w:r>
          </w:p>
          <w:p w14:paraId="47829988" w14:textId="77777777" w:rsidR="00FD0697" w:rsidRPr="00A200FA" w:rsidRDefault="00000000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5574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D0697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Sankcijas skelbiančių organizacijų tinklalapiuose</w:t>
            </w:r>
          </w:p>
          <w:p w14:paraId="7848DEDA" w14:textId="77777777" w:rsidR="00FD0697" w:rsidRPr="00A200FA" w:rsidRDefault="00000000" w:rsidP="0CC7F47E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44882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22291C3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22291C3" w:rsidRPr="00A200FA">
              <w:rPr>
                <w:rFonts w:ascii="Arial" w:hAnsi="Arial" w:cs="Arial"/>
                <w:sz w:val="16"/>
                <w:szCs w:val="16"/>
              </w:rPr>
              <w:t xml:space="preserve"> Kita (privaloma nurodyti)</w:t>
            </w:r>
          </w:p>
          <w:p w14:paraId="1E9A5958" w14:textId="77777777" w:rsidR="00FD0697" w:rsidRPr="001E6AAE" w:rsidRDefault="00FD0697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5488" w:type="dxa"/>
          </w:tcPr>
          <w:p w14:paraId="22623A18" w14:textId="77777777" w:rsidR="00C17AED" w:rsidRPr="001E6AA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6AAE">
              <w:rPr>
                <w:rFonts w:ascii="Arial" w:hAnsi="Arial" w:cs="Arial"/>
                <w:b/>
                <w:bCs/>
                <w:sz w:val="16"/>
                <w:szCs w:val="16"/>
              </w:rPr>
              <w:t>Rezultatai. Realių sutapimų su sankcionuotais subjektais:</w:t>
            </w:r>
          </w:p>
          <w:p w14:paraId="2D5B7C3E" w14:textId="77777777" w:rsidR="00C17AED" w:rsidRPr="001E6AA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9BA21FA" w14:textId="77777777" w:rsidR="00C17AED" w:rsidRPr="001E6AAE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195343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1E6AAE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C17AED" w:rsidRPr="001E6AAE">
              <w:rPr>
                <w:rFonts w:ascii="Arial" w:hAnsi="Arial" w:cs="Arial"/>
                <w:sz w:val="16"/>
                <w:szCs w:val="16"/>
              </w:rPr>
              <w:t xml:space="preserve"> Nerasta</w:t>
            </w:r>
          </w:p>
          <w:p w14:paraId="64B64A49" w14:textId="77777777" w:rsidR="00C17AED" w:rsidRPr="001E6AAE" w:rsidRDefault="00000000" w:rsidP="004B3295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466015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1E6AAE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C17AED" w:rsidRPr="001E6AAE">
              <w:rPr>
                <w:rFonts w:ascii="Arial" w:hAnsi="Arial" w:cs="Arial"/>
                <w:sz w:val="16"/>
                <w:szCs w:val="16"/>
              </w:rPr>
              <w:t xml:space="preserve"> Rasta: </w:t>
            </w:r>
            <w:r w:rsidR="00C17AED" w:rsidRPr="001E6AAE">
              <w:rPr>
                <w:rFonts w:ascii="Arial" w:hAnsi="Arial" w:cs="Arial"/>
                <w:i/>
                <w:iCs/>
                <w:sz w:val="16"/>
                <w:szCs w:val="16"/>
              </w:rPr>
              <w:t>prašome nurodyti</w:t>
            </w:r>
            <w:r w:rsidR="00BF1DB2" w:rsidRPr="001E6AAE">
              <w:rPr>
                <w:rFonts w:ascii="Arial" w:hAnsi="Arial" w:cs="Arial"/>
                <w:i/>
                <w:iCs/>
                <w:sz w:val="16"/>
                <w:szCs w:val="16"/>
              </w:rPr>
              <w:t>, nurodant šaltinius</w:t>
            </w:r>
          </w:p>
        </w:tc>
      </w:tr>
      <w:tr w:rsidR="00C17AED" w14:paraId="7FE08453" w14:textId="77777777" w:rsidTr="0CC7F47E">
        <w:trPr>
          <w:trHeight w:val="841"/>
        </w:trPr>
        <w:tc>
          <w:tcPr>
            <w:tcW w:w="5240" w:type="dxa"/>
          </w:tcPr>
          <w:p w14:paraId="5C03AE7C" w14:textId="77777777" w:rsidR="00C17AED" w:rsidRPr="00DA55E5" w:rsidRDefault="00C17AED" w:rsidP="004B329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A55E5">
              <w:rPr>
                <w:rFonts w:ascii="Arial" w:hAnsi="Arial" w:cs="Arial"/>
                <w:b/>
                <w:bCs/>
                <w:sz w:val="16"/>
                <w:szCs w:val="16"/>
              </w:rPr>
              <w:t>Politiškai paveikiamų asmenų (PEP) patikra</w:t>
            </w:r>
            <w:r w:rsidR="00915CA1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  <w:p w14:paraId="1449AEC8" w14:textId="77777777" w:rsidR="00C17AED" w:rsidRPr="001D4450" w:rsidRDefault="00C17AED" w:rsidP="004B3295">
            <w:pPr>
              <w:jc w:val="both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  <w:p w14:paraId="69C2D910" w14:textId="77777777" w:rsidR="00C17AED" w:rsidRPr="001D4450" w:rsidRDefault="001D4450" w:rsidP="004B329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P</w:t>
            </w:r>
            <w:r w:rsidR="00C17AED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rašome </w:t>
            </w:r>
            <w:r w:rsidR="00FD0697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nurodyti šaltinį, kuriame atliktos sankcijų patikros</w:t>
            </w:r>
            <w:r w:rsidR="00EF57CF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(galimi keli variantai)</w:t>
            </w:r>
            <w:r w:rsidR="00FD0697" w:rsidRPr="001D4450">
              <w:rPr>
                <w:rFonts w:ascii="Arial" w:hAnsi="Arial" w:cs="Arial"/>
                <w:i/>
                <w:iCs/>
                <w:sz w:val="16"/>
                <w:szCs w:val="16"/>
              </w:rPr>
              <w:t>:</w:t>
            </w:r>
          </w:p>
          <w:p w14:paraId="730E33AB" w14:textId="77777777" w:rsidR="00FD0697" w:rsidRPr="00A200FA" w:rsidRDefault="00000000" w:rsidP="001D4450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397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D3AD2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FD0697" w:rsidRPr="00A20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FD0697" w:rsidRPr="00A200FA">
              <w:rPr>
                <w:rFonts w:ascii="Arial" w:hAnsi="Arial" w:cs="Arial"/>
                <w:sz w:val="16"/>
                <w:szCs w:val="16"/>
              </w:rPr>
              <w:t>Ondato</w:t>
            </w:r>
            <w:proofErr w:type="spellEnd"/>
            <w:r w:rsidR="001D4450" w:rsidRPr="00A200FA">
              <w:rPr>
                <w:rFonts w:ascii="Arial" w:hAnsi="Arial" w:cs="Arial"/>
                <w:sz w:val="16"/>
                <w:szCs w:val="16"/>
              </w:rPr>
              <w:t xml:space="preserve"> duomenų bazė</w:t>
            </w:r>
          </w:p>
          <w:p w14:paraId="02E126CE" w14:textId="77777777" w:rsidR="00AB17BB" w:rsidRDefault="00AB17BB" w:rsidP="00E02DBC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29A4DBC" w14:textId="77777777" w:rsidR="00E02DBC" w:rsidRPr="00A200FA" w:rsidRDefault="00E02DBC" w:rsidP="00E02DBC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200FA">
              <w:rPr>
                <w:rFonts w:ascii="Arial" w:hAnsi="Arial" w:cs="Arial"/>
                <w:sz w:val="16"/>
                <w:szCs w:val="16"/>
              </w:rPr>
              <w:t>Papildom</w:t>
            </w:r>
            <w:r w:rsidR="00C17F0D">
              <w:rPr>
                <w:rFonts w:ascii="Arial" w:hAnsi="Arial" w:cs="Arial"/>
                <w:sz w:val="16"/>
                <w:szCs w:val="16"/>
              </w:rPr>
              <w:t>i</w:t>
            </w:r>
            <w:r w:rsidRPr="00A200FA">
              <w:rPr>
                <w:rFonts w:ascii="Arial" w:hAnsi="Arial" w:cs="Arial"/>
                <w:sz w:val="16"/>
                <w:szCs w:val="16"/>
              </w:rPr>
              <w:t xml:space="preserve"> šaltiniai:</w:t>
            </w:r>
          </w:p>
          <w:p w14:paraId="44A4CECF" w14:textId="77777777" w:rsidR="00B828F8" w:rsidRPr="00A200FA" w:rsidRDefault="00000000" w:rsidP="00B828F8">
            <w:pPr>
              <w:ind w:firstLine="164"/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060715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28F8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B828F8" w:rsidRPr="00A200FA">
              <w:rPr>
                <w:rFonts w:ascii="Arial" w:hAnsi="Arial" w:cs="Arial"/>
                <w:sz w:val="16"/>
                <w:szCs w:val="16"/>
              </w:rPr>
              <w:t xml:space="preserve"> Vyriausios tarnybinės etikos komisijos puslapyje (PINREG)</w:t>
            </w:r>
          </w:p>
          <w:p w14:paraId="019EBDCF" w14:textId="77777777" w:rsidR="00FD0697" w:rsidRPr="00DA55E5" w:rsidRDefault="00000000" w:rsidP="00B828F8">
            <w:pPr>
              <w:ind w:firstLine="164"/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851149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28F8" w:rsidRPr="00A200FA">
                  <w:rPr>
                    <w:rFonts w:ascii="MS Gothic" w:eastAsia="MS Gothic" w:hAnsi="MS Gothic" w:cs="Arial"/>
                    <w:sz w:val="16"/>
                    <w:szCs w:val="16"/>
                  </w:rPr>
                  <w:t>☐</w:t>
                </w:r>
              </w:sdtContent>
            </w:sdt>
            <w:r w:rsidR="00B828F8" w:rsidRPr="00A200FA">
              <w:rPr>
                <w:rFonts w:ascii="Arial" w:hAnsi="Arial" w:cs="Arial"/>
                <w:sz w:val="16"/>
                <w:szCs w:val="16"/>
              </w:rPr>
              <w:t xml:space="preserve"> Kita (privaloma nurodyti)</w:t>
            </w:r>
          </w:p>
        </w:tc>
        <w:tc>
          <w:tcPr>
            <w:tcW w:w="5488" w:type="dxa"/>
          </w:tcPr>
          <w:p w14:paraId="41E4632C" w14:textId="77777777" w:rsidR="00C17AED" w:rsidRPr="00DA55E5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A55E5">
              <w:rPr>
                <w:rFonts w:ascii="Arial" w:hAnsi="Arial" w:cs="Arial"/>
                <w:b/>
                <w:bCs/>
                <w:sz w:val="16"/>
                <w:szCs w:val="16"/>
              </w:rPr>
              <w:t>Rezultatai. Sąsajų su PEP:</w:t>
            </w:r>
          </w:p>
          <w:p w14:paraId="71BD78EE" w14:textId="77777777" w:rsidR="00C17AED" w:rsidRPr="00DA55E5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CD547FD" w14:textId="77777777" w:rsidR="00C17AED" w:rsidRPr="00DA55E5" w:rsidRDefault="00000000" w:rsidP="004B329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495782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DA55E5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17AED" w:rsidRPr="00DA55E5">
              <w:rPr>
                <w:rFonts w:ascii="Arial" w:hAnsi="Arial" w:cs="Arial"/>
                <w:sz w:val="16"/>
                <w:szCs w:val="16"/>
              </w:rPr>
              <w:t xml:space="preserve"> Nerasta</w:t>
            </w:r>
          </w:p>
          <w:p w14:paraId="6D375C65" w14:textId="77777777" w:rsidR="00C17AED" w:rsidRPr="00DA55E5" w:rsidRDefault="00000000" w:rsidP="004B329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69692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7AED" w:rsidRPr="00DA55E5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C17AED" w:rsidRPr="00DA55E5">
              <w:rPr>
                <w:rFonts w:ascii="Arial" w:hAnsi="Arial" w:cs="Arial"/>
                <w:sz w:val="16"/>
                <w:szCs w:val="16"/>
              </w:rPr>
              <w:t xml:space="preserve"> Rasta: </w:t>
            </w:r>
            <w:r w:rsidR="00C17AED" w:rsidRPr="00DA55E5">
              <w:rPr>
                <w:rFonts w:ascii="Arial" w:hAnsi="Arial" w:cs="Arial"/>
                <w:i/>
                <w:iCs/>
                <w:sz w:val="16"/>
                <w:szCs w:val="16"/>
              </w:rPr>
              <w:t>prašome nurodyti</w:t>
            </w:r>
            <w:r w:rsidR="00BF1DB2" w:rsidRPr="001E6AAE">
              <w:rPr>
                <w:rFonts w:ascii="Arial" w:hAnsi="Arial" w:cs="Arial"/>
                <w:i/>
                <w:iCs/>
                <w:sz w:val="16"/>
                <w:szCs w:val="16"/>
              </w:rPr>
              <w:t>, nurodant šaltinius</w:t>
            </w:r>
          </w:p>
        </w:tc>
      </w:tr>
      <w:tr w:rsidR="00C17AED" w:rsidRPr="00525E3A" w14:paraId="5FBC3CE8" w14:textId="77777777" w:rsidTr="00B828F8">
        <w:trPr>
          <w:trHeight w:val="488"/>
        </w:trPr>
        <w:tc>
          <w:tcPr>
            <w:tcW w:w="10728" w:type="dxa"/>
            <w:gridSpan w:val="2"/>
          </w:tcPr>
          <w:p w14:paraId="63416B3F" w14:textId="77777777" w:rsidR="00C17AED" w:rsidRPr="00637E9E" w:rsidRDefault="00C17AED" w:rsidP="004B3295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637E9E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Kita: </w:t>
            </w:r>
          </w:p>
        </w:tc>
      </w:tr>
      <w:tr w:rsidR="00907B17" w:rsidRPr="00A26FEA" w14:paraId="758F85EB" w14:textId="77777777" w:rsidTr="0CC7F47E">
        <w:trPr>
          <w:trHeight w:val="644"/>
        </w:trPr>
        <w:tc>
          <w:tcPr>
            <w:tcW w:w="10728" w:type="dxa"/>
            <w:gridSpan w:val="2"/>
          </w:tcPr>
          <w:p w14:paraId="53797522" w14:textId="03DE3D35" w:rsidR="00907B17" w:rsidRPr="00A26FEA" w:rsidRDefault="00907B17" w:rsidP="00EA41E1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Vieta, kurioje </w:t>
            </w:r>
            <w:r w:rsidR="001D4450">
              <w:rPr>
                <w:rFonts w:ascii="Arial" w:hAnsi="Arial" w:cs="Arial"/>
                <w:b/>
                <w:bCs/>
                <w:sz w:val="16"/>
                <w:szCs w:val="16"/>
              </w:rPr>
              <w:t>išsaugoti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aukščiau nurodytų patikrų rezultatų dokumentai: </w:t>
            </w:r>
            <w:proofErr w:type="spellStart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Synology</w:t>
            </w:r>
            <w:proofErr w:type="spellEnd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 xml:space="preserve"> </w:t>
            </w:r>
            <w:proofErr w:type="spellStart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Drive</w:t>
            </w:r>
            <w:proofErr w:type="spellEnd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 xml:space="preserve"> – NAS/</w:t>
            </w:r>
            <w:proofErr w:type="spellStart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Encloud</w:t>
            </w:r>
            <w:proofErr w:type="spellEnd"/>
            <w:r w:rsidR="00D312AE" w:rsidRPr="002D48C6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/UKU-NB/</w:t>
            </w:r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{</w:t>
            </w:r>
            <w:proofErr w:type="spellStart"/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fullName</w:t>
            </w:r>
            <w:proofErr w:type="spellEnd"/>
            <w:r w:rsidR="00E7236B" w:rsidRPr="00E7236B">
              <w:rPr>
                <w:rFonts w:ascii="Arial" w:hAnsi="Arial" w:cs="Arial"/>
                <w:i/>
                <w:iCs/>
                <w:color w:val="EE0000"/>
                <w:sz w:val="16"/>
                <w:szCs w:val="16"/>
              </w:rPr>
              <w:t>}</w:t>
            </w:r>
          </w:p>
        </w:tc>
      </w:tr>
    </w:tbl>
    <w:p w14:paraId="1E119025" w14:textId="77777777" w:rsidR="002D48C6" w:rsidRDefault="002D48C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D39404" w14:textId="77777777" w:rsidR="009B49CB" w:rsidRPr="00907B17" w:rsidRDefault="009B49CB" w:rsidP="00C17AED">
      <w:pPr>
        <w:jc w:val="both"/>
        <w:rPr>
          <w:sz w:val="20"/>
          <w:szCs w:val="20"/>
        </w:rPr>
      </w:pPr>
    </w:p>
    <w:p w14:paraId="29E21640" w14:textId="77777777" w:rsidR="007B08A1" w:rsidRPr="004B5AE6" w:rsidRDefault="007B08A1" w:rsidP="007B08A1">
      <w:pPr>
        <w:shd w:val="clear" w:color="auto" w:fill="C0C0C0"/>
        <w:tabs>
          <w:tab w:val="right" w:pos="9072"/>
        </w:tabs>
        <w:spacing w:before="120" w:after="60" w:line="240" w:lineRule="auto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Arial" w:eastAsia="Times New Roman" w:hAnsi="Arial" w:cs="Times New Roman"/>
          <w:b/>
          <w:sz w:val="20"/>
          <w:szCs w:val="20"/>
        </w:rPr>
        <w:t>IŠVADA</w:t>
      </w:r>
    </w:p>
    <w:p w14:paraId="617C62F3" w14:textId="77777777" w:rsidR="00C17AED" w:rsidRDefault="00C17AED" w:rsidP="00C17AED">
      <w:pPr>
        <w:pStyle w:val="Betarp"/>
        <w:rPr>
          <w:rFonts w:ascii="Arial" w:hAnsi="Arial" w:cs="Arial"/>
          <w:b/>
          <w:bCs/>
          <w:sz w:val="20"/>
          <w:szCs w:val="20"/>
        </w:rPr>
      </w:pPr>
    </w:p>
    <w:p w14:paraId="7BECEBFA" w14:textId="77777777" w:rsidR="003055F0" w:rsidRPr="004B5AE6" w:rsidRDefault="003055F0" w:rsidP="003055F0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  <w:r w:rsidRPr="6E3F44CF">
        <w:rPr>
          <w:rFonts w:ascii="Arial" w:eastAsia="Times New Roman" w:hAnsi="Arial" w:cs="Times New Roman"/>
          <w:sz w:val="18"/>
          <w:szCs w:val="18"/>
        </w:rPr>
        <w:t>Data:</w:t>
      </w:r>
    </w:p>
    <w:tbl>
      <w:tblPr>
        <w:tblW w:w="283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833"/>
      </w:tblGrid>
      <w:tr w:rsidR="003055F0" w:rsidRPr="004B5AE6" w14:paraId="020F9E48" w14:textId="77777777" w:rsidTr="00D83036">
        <w:trPr>
          <w:trHeight w:val="292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BEA5" w14:textId="3A4A3797" w:rsidR="003055F0" w:rsidRPr="004B5AE6" w:rsidRDefault="00E7236B" w:rsidP="00D83036">
            <w:pPr>
              <w:spacing w:before="48" w:after="48" w:line="240" w:lineRule="auto"/>
              <w:rPr>
                <w:rFonts w:ascii="Arial" w:eastAsia="Times New Roman" w:hAnsi="Arial" w:cs="Times New Roman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Times New Roman" w:hAnsi="Arial" w:cs="Times New Roman"/>
                <w:sz w:val="18"/>
                <w:szCs w:val="18"/>
              </w:rPr>
              <w:t>date</w:t>
            </w:r>
            <w:proofErr w:type="spellEnd"/>
            <w:r>
              <w:rPr>
                <w:rFonts w:ascii="Arial" w:eastAsia="Times New Roman" w:hAnsi="Arial" w:cs="Times New Roman"/>
                <w:sz w:val="18"/>
                <w:szCs w:val="18"/>
              </w:rPr>
              <w:t>}</w:t>
            </w:r>
          </w:p>
        </w:tc>
      </w:tr>
    </w:tbl>
    <w:p w14:paraId="2C37D792" w14:textId="77777777" w:rsidR="003055F0" w:rsidRPr="00A13706" w:rsidRDefault="003055F0" w:rsidP="00C17AED">
      <w:pPr>
        <w:pStyle w:val="Betarp"/>
        <w:rPr>
          <w:rFonts w:ascii="Arial" w:hAnsi="Arial" w:cs="Arial"/>
          <w:b/>
          <w:bCs/>
          <w:sz w:val="20"/>
          <w:szCs w:val="20"/>
        </w:rPr>
      </w:pPr>
    </w:p>
    <w:p w14:paraId="7555C458" w14:textId="77777777" w:rsidR="00C17AED" w:rsidRPr="00A26FEA" w:rsidRDefault="00C17AED" w:rsidP="00C17AED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A26FEA">
        <w:rPr>
          <w:rFonts w:ascii="Arial" w:eastAsia="Times New Roman" w:hAnsi="Arial" w:cs="Times New Roman"/>
          <w:b/>
          <w:sz w:val="18"/>
          <w:szCs w:val="18"/>
        </w:rPr>
        <w:t>Klientas</w:t>
      </w:r>
      <w:r w:rsidR="00915CA1">
        <w:rPr>
          <w:rFonts w:ascii="Arial" w:eastAsia="Times New Roman" w:hAnsi="Arial" w:cs="Times New Roman"/>
          <w:b/>
          <w:sz w:val="18"/>
          <w:szCs w:val="18"/>
        </w:rPr>
        <w:t xml:space="preserve"> yra</w:t>
      </w:r>
      <w:r w:rsidRPr="00A26FEA">
        <w:rPr>
          <w:rFonts w:ascii="Arial" w:eastAsia="Times New Roman" w:hAnsi="Arial" w:cs="Times New Roman"/>
          <w:b/>
          <w:sz w:val="18"/>
          <w:szCs w:val="18"/>
        </w:rPr>
        <w:t xml:space="preserve"> </w:t>
      </w:r>
      <w:sdt>
        <w:sdtPr>
          <w:rPr>
            <w:rFonts w:ascii="Arial" w:eastAsia="Times New Roman" w:hAnsi="Arial" w:cs="Times New Roman"/>
            <w:b/>
            <w:sz w:val="18"/>
            <w:szCs w:val="18"/>
          </w:rPr>
          <w:id w:val="-1431881301"/>
          <w:placeholder>
            <w:docPart w:val="E0E9B5EE74FF40C0BA08B8ACF25F6AE0"/>
          </w:placeholder>
          <w:showingPlcHdr/>
          <w:dropDownList>
            <w:listItem w:value="prašome pasirinkti"/>
            <w:listItem w:displayText="priimtinas, dalykiniai santykiai su juo gali būti pradėti" w:value="priimtinas, dalykiniai santykiai su juo gali būti pradėti"/>
            <w:listItem w:displayText="priimtinas, dalykiniai santykiai su juo gali būti tęsiami" w:value="priimtinas, dalykiniai santykiai su juo gali būti tęsiami"/>
            <w:listItem w:displayText="priimtinas, reikalingas vyresniojo vadovo leidimas pradėti dalykinius santykius" w:value="priimtinas, reikalingas vyresniojo vadovo leidimas pradėti dalykinius santykius"/>
            <w:listItem w:displayText="priimtinas, reikalingas vyresniojo vadovo leidimas tęsti dalykinius santykius" w:value="priimtinas, reikalingas vyresniojo vadovo leidimas tęsti dalykinius santykius"/>
            <w:listItem w:displayText="nepriimtinas, dalykiniai santykiai negali būti pradėti" w:value="nepriimtinas, dalykiniai santykiai negali būti pradėti"/>
            <w:listItem w:displayText="nepriimtinas, dalykiniai santykiai negali būti tęsiami" w:value="nepriimtinas, dalykiniai santykiai negali būti tęsiami"/>
          </w:dropDownList>
        </w:sdtPr>
        <w:sdtContent>
          <w:r w:rsidRPr="00A26FEA">
            <w:rPr>
              <w:rStyle w:val="Vietosrezervavimoenklotekstas"/>
              <w:rFonts w:ascii="Arial" w:hAnsi="Arial" w:cs="Arial"/>
              <w:i/>
              <w:iCs/>
              <w:color w:val="FF0000"/>
              <w:sz w:val="18"/>
              <w:szCs w:val="18"/>
            </w:rPr>
            <w:t>prašome pasirinkti</w:t>
          </w:r>
        </w:sdtContent>
      </w:sdt>
    </w:p>
    <w:p w14:paraId="765A5FAC" w14:textId="77777777" w:rsidR="00C17AED" w:rsidRPr="00A13706" w:rsidRDefault="00C17AED" w:rsidP="00C17AED">
      <w:pPr>
        <w:jc w:val="both"/>
        <w:rPr>
          <w:rFonts w:ascii="Arial" w:eastAsia="Times New Roman" w:hAnsi="Arial" w:cs="Times New Roman"/>
          <w:b/>
          <w:sz w:val="20"/>
          <w:szCs w:val="20"/>
        </w:rPr>
      </w:pPr>
      <w:r w:rsidRPr="00A26FEA">
        <w:rPr>
          <w:rFonts w:ascii="Arial" w:eastAsia="Times New Roman" w:hAnsi="Arial" w:cs="Times New Roman"/>
          <w:b/>
          <w:bCs/>
          <w:sz w:val="18"/>
          <w:szCs w:val="18"/>
        </w:rPr>
        <w:t xml:space="preserve">Kliento rizika yra </w:t>
      </w:r>
      <w:sdt>
        <w:sdtPr>
          <w:rPr>
            <w:rFonts w:ascii="Arial" w:eastAsia="Times New Roman" w:hAnsi="Arial" w:cs="Times New Roman"/>
            <w:b/>
            <w:bCs/>
            <w:sz w:val="18"/>
            <w:szCs w:val="18"/>
            <w:u w:val="single"/>
          </w:rPr>
          <w:id w:val="-1196072326"/>
          <w:placeholder>
            <w:docPart w:val="7C1CFA4B71C4458CB7F95DC788BB128D"/>
          </w:placeholder>
          <w:showingPlcHdr/>
          <w:dropDownList>
            <w:listItem w:value="Prašome pasirinkti"/>
            <w:listItem w:displayText="įprasta" w:value="įprasta"/>
            <w:listItem w:displayText="didesnė" w:value="didesnė"/>
            <w:listItem w:displayText="maža" w:value="maža"/>
          </w:dropDownList>
        </w:sdtPr>
        <w:sdtContent>
          <w:r w:rsidRPr="00A26FEA">
            <w:rPr>
              <w:rStyle w:val="Vietosrezervavimoenklotekstas"/>
              <w:rFonts w:ascii="Arial" w:hAnsi="Arial" w:cs="Arial"/>
              <w:i/>
              <w:iCs/>
              <w:color w:val="FF0000"/>
              <w:sz w:val="18"/>
              <w:szCs w:val="18"/>
            </w:rPr>
            <w:t>prašome pasirinkti</w:t>
          </w:r>
        </w:sdtContent>
      </w:sdt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0728"/>
      </w:tblGrid>
      <w:tr w:rsidR="004336DD" w14:paraId="5F70E827" w14:textId="77777777" w:rsidTr="489F1B28">
        <w:tc>
          <w:tcPr>
            <w:tcW w:w="10728" w:type="dxa"/>
          </w:tcPr>
          <w:p w14:paraId="0415457F" w14:textId="77777777" w:rsidR="004336DD" w:rsidRDefault="00283E7C" w:rsidP="489F1B28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bookmarkStart w:id="1" w:name="_Hlk202797670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Pateikiama </w:t>
            </w:r>
            <w:r w:rsidR="00E20F8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apibendrinta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išvada dėl Kliento priimtinumo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(apibendrinti </w:t>
            </w:r>
            <w:r w:rsidR="1CB16F5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surinktą 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>informaciją</w:t>
            </w:r>
            <w:r w:rsidR="00ED0379">
              <w:rPr>
                <w:rFonts w:ascii="Arial" w:hAnsi="Arial" w:cs="Arial"/>
                <w:i/>
                <w:iCs/>
                <w:sz w:val="16"/>
                <w:szCs w:val="16"/>
              </w:rPr>
              <w:t>: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1CB16F5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pateikti 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informacijos apie Kliento turto ir lėšų, susijusių su dalykiniais santykiais, kilmės vertinimą (kai Klientas priskirtinas didesnei rizikai), </w:t>
            </w:r>
            <w:r w:rsidR="4C70D1E4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>pateikti kliento priimtinumo vertinimą, jei reikalinga – numatyti siūlomus ribojimus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4C70D1E4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dalykiniams santykiams / taikomoms Kliento operacijoms ar siūlyti jų atsisakyti (jei taikoma), </w:t>
            </w:r>
            <w:r w:rsidR="00835C1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esant poreikiui, </w:t>
            </w:r>
            <w:r w:rsidR="4C70D1E4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pateikti kitą </w:t>
            </w:r>
            <w:r w:rsidR="64AAD98F" w:rsidRPr="489F1B28">
              <w:rPr>
                <w:rFonts w:ascii="Arial" w:hAnsi="Arial" w:cs="Arial"/>
                <w:i/>
                <w:iCs/>
                <w:sz w:val="16"/>
                <w:szCs w:val="16"/>
              </w:rPr>
              <w:t>su Klientu susijusią informaciją, kuri gali būti aktuali</w:t>
            </w:r>
            <w:bookmarkEnd w:id="1"/>
            <w:r w:rsidR="00835C1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A71B51">
              <w:rPr>
                <w:rFonts w:ascii="Arial" w:hAnsi="Arial" w:cs="Arial"/>
                <w:i/>
                <w:iCs/>
                <w:sz w:val="16"/>
                <w:szCs w:val="16"/>
              </w:rPr>
              <w:t>)</w:t>
            </w:r>
          </w:p>
          <w:p w14:paraId="3F17BDED" w14:textId="77777777" w:rsidR="004336DD" w:rsidRDefault="004336DD" w:rsidP="00C17AED">
            <w:pPr>
              <w:jc w:val="both"/>
              <w:rPr>
                <w:rFonts w:ascii="Arial" w:eastAsia="Times New Roman" w:hAnsi="Arial" w:cs="Times New Roman"/>
                <w:b/>
                <w:i/>
                <w:iCs/>
                <w:sz w:val="16"/>
                <w:szCs w:val="16"/>
              </w:rPr>
            </w:pPr>
          </w:p>
          <w:p w14:paraId="0CDE0E0F" w14:textId="77777777" w:rsidR="004336DD" w:rsidRDefault="004336DD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3DCE0A93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24787AED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3D10A18D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421274B1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5913754E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5A88045B" w14:textId="77777777" w:rsidR="000071AA" w:rsidRDefault="000071AA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  <w:p w14:paraId="2F1BFACA" w14:textId="77777777" w:rsidR="004336DD" w:rsidRDefault="004336DD" w:rsidP="00C17AED">
            <w:pPr>
              <w:jc w:val="both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</w:tc>
      </w:tr>
    </w:tbl>
    <w:p w14:paraId="09871908" w14:textId="77777777" w:rsidR="00CD0FCB" w:rsidRDefault="00CD0FCB" w:rsidP="00C17AED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</w:p>
    <w:p w14:paraId="1ED7FADC" w14:textId="77777777" w:rsidR="00C17AED" w:rsidRPr="004B5AE6" w:rsidRDefault="00814D2D" w:rsidP="00C17AED">
      <w:pPr>
        <w:tabs>
          <w:tab w:val="left" w:pos="3700"/>
          <w:tab w:val="left" w:pos="7230"/>
        </w:tabs>
        <w:spacing w:after="0" w:line="240" w:lineRule="auto"/>
        <w:rPr>
          <w:rFonts w:ascii="Arial" w:eastAsia="Times New Roman" w:hAnsi="Arial" w:cs="Times New Roman"/>
          <w:sz w:val="18"/>
          <w:szCs w:val="18"/>
        </w:rPr>
      </w:pPr>
      <w:r>
        <w:rPr>
          <w:rFonts w:ascii="Arial" w:eastAsia="Times New Roman" w:hAnsi="Arial" w:cs="Times New Roman"/>
          <w:sz w:val="18"/>
          <w:szCs w:val="18"/>
        </w:rPr>
        <w:t>Kredito unijos darbuotojas, atlikęs kliento priimtinumo vertinimą</w:t>
      </w:r>
      <w:r w:rsidR="00C17AED">
        <w:rPr>
          <w:rFonts w:ascii="Arial" w:eastAsia="Times New Roman" w:hAnsi="Arial" w:cs="Times New Roman"/>
          <w:sz w:val="18"/>
          <w:szCs w:val="18"/>
        </w:rPr>
        <w:t xml:space="preserve"> (vardas, pavardė)</w:t>
      </w:r>
    </w:p>
    <w:tbl>
      <w:tblPr>
        <w:tblW w:w="1077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0773"/>
      </w:tblGrid>
      <w:tr w:rsidR="00C17AED" w:rsidRPr="004B5AE6" w14:paraId="76316195" w14:textId="77777777" w:rsidTr="00BF0888">
        <w:sdt>
          <w:sdtPr>
            <w:rPr>
              <w:rFonts w:ascii="Arial" w:eastAsia="Times New Roman" w:hAnsi="Arial" w:cs="Times New Roman"/>
              <w:sz w:val="18"/>
              <w:szCs w:val="18"/>
            </w:rPr>
            <w:id w:val="-1082054679"/>
            <w:placeholder>
              <w:docPart w:val="3F299F73CA9F48D2A35908B16CA9D1A1"/>
            </w:placeholder>
            <w:showingPlcHdr/>
            <w:comboBox>
              <w:listItem w:value="Pasirinkite elementą."/>
              <w:listItem w:displayText="Administracijos vadovas Andrius Mackonis" w:value="Administracijos vadovas Andrius Mackonis"/>
              <w:listItem w:displayText="Klientų vadybininkė Aurelija Mackonienė" w:value="Klientų vadybininkė Aurelija Mackonienė"/>
              <w:listItem w:displayText="Klientų vadybininkė Ernesta Kuniauskaitė-Stankevičienė" w:value="Klientų vadybininkė Ernesta Kuniauskaitė-Stankevičienė"/>
              <w:listItem w:displayText="Klientų vadybininkė Jolanta Ilonytė-Arulienė" w:value="Klientų vadybininkė Jolanta Ilonytė-Arulienė"/>
              <w:listItem w:displayText="Klientų vadybininkė Lina Malinauskaitė" w:value="Klientų vadybininkė Lina Malinauskaitė"/>
              <w:listItem w:displayText="Klientų vadybininkė Sandrė Stankevičiūtė" w:value="Klientų vadybininkė Sandrė Stankevičiūtė"/>
              <w:listItem w:displayText="Verslo klientų vadybininkas Tomas Valauskas" w:value="Verslo klientų vadybininkas Tomas Valauskas"/>
            </w:comboBox>
          </w:sdtPr>
          <w:sdtContent>
            <w:tc>
              <w:tcPr>
                <w:tcW w:w="107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BF912D" w14:textId="77777777" w:rsidR="00C17AED" w:rsidRPr="004B5AE6" w:rsidRDefault="002D48C6" w:rsidP="004B3295">
                <w:pPr>
                  <w:spacing w:before="48" w:after="48" w:line="240" w:lineRule="auto"/>
                  <w:rPr>
                    <w:rFonts w:ascii="Arial" w:eastAsia="Times New Roman" w:hAnsi="Arial" w:cs="Times New Roman"/>
                    <w:sz w:val="18"/>
                    <w:szCs w:val="18"/>
                  </w:rPr>
                </w:pPr>
                <w:r w:rsidRPr="00046C8F">
                  <w:rPr>
                    <w:rStyle w:val="Vietosrezervavimoenklotekstas"/>
                  </w:rPr>
                  <w:t>Pasirinkite elementą.</w:t>
                </w:r>
              </w:p>
            </w:tc>
          </w:sdtContent>
        </w:sdt>
      </w:tr>
    </w:tbl>
    <w:p w14:paraId="5F798318" w14:textId="77777777" w:rsidR="00AE12E9" w:rsidRDefault="00AE12E9" w:rsidP="004B5AE6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</w:p>
    <w:p w14:paraId="3FD25D98" w14:textId="77777777" w:rsidR="00DA7B16" w:rsidRPr="00DA7B16" w:rsidRDefault="00DA7B16" w:rsidP="00DA7B16">
      <w:pPr>
        <w:jc w:val="both"/>
        <w:rPr>
          <w:rFonts w:ascii="Arial" w:eastAsia="Times New Roman" w:hAnsi="Arial" w:cs="Times New Roman"/>
          <w:b/>
          <w:bCs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bCs/>
          <w:sz w:val="18"/>
          <w:szCs w:val="18"/>
        </w:rPr>
        <w:t>Bendri</w:t>
      </w:r>
    </w:p>
    <w:p w14:paraId="045D73F4" w14:textId="77777777" w:rsidR="00DA7B16" w:rsidRPr="00DA7B16" w:rsidRDefault="00DA7B16" w:rsidP="00DA7B16">
      <w:pPr>
        <w:numPr>
          <w:ilvl w:val="0"/>
          <w:numId w:val="8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date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data (YYYY-MM-DD)</w:t>
      </w:r>
    </w:p>
    <w:p w14:paraId="1036020E" w14:textId="77777777" w:rsidR="00DA7B16" w:rsidRPr="00DA7B16" w:rsidRDefault="00DA7B16" w:rsidP="00DA7B16">
      <w:pPr>
        <w:numPr>
          <w:ilvl w:val="0"/>
          <w:numId w:val="8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fullName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kliento vardas pavardė</w:t>
      </w:r>
    </w:p>
    <w:p w14:paraId="02F97F39" w14:textId="77777777" w:rsidR="00DA7B16" w:rsidRPr="00DA7B16" w:rsidRDefault="00DA7B16" w:rsidP="00DA7B16">
      <w:pPr>
        <w:numPr>
          <w:ilvl w:val="0"/>
          <w:numId w:val="8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personCode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asmens kodas</w:t>
      </w:r>
    </w:p>
    <w:p w14:paraId="389260A9" w14:textId="77777777" w:rsidR="00DA7B16" w:rsidRPr="00DA7B16" w:rsidRDefault="00DA7B16" w:rsidP="00DA7B16">
      <w:pPr>
        <w:jc w:val="both"/>
        <w:rPr>
          <w:rFonts w:ascii="Arial" w:eastAsia="Times New Roman" w:hAnsi="Arial" w:cs="Times New Roman"/>
          <w:b/>
          <w:bCs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bCs/>
          <w:sz w:val="18"/>
          <w:szCs w:val="18"/>
        </w:rPr>
        <w:t>Paslaugos (varnelės ir tekstas)</w:t>
      </w:r>
    </w:p>
    <w:p w14:paraId="6292FAA7" w14:textId="77777777" w:rsidR="00DA7B16" w:rsidRPr="00DA7B16" w:rsidRDefault="00DA7B16" w:rsidP="00DA7B16">
      <w:pPr>
        <w:numPr>
          <w:ilvl w:val="0"/>
          <w:numId w:val="9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service_account_tick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3BA6BF8C" w14:textId="77777777" w:rsidR="00DA7B16" w:rsidRPr="00DA7B16" w:rsidRDefault="00DA7B16" w:rsidP="00DA7B16">
      <w:pPr>
        <w:numPr>
          <w:ilvl w:val="0"/>
          <w:numId w:val="9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service_sepa_tick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070F2066" w14:textId="77777777" w:rsidR="00DA7B16" w:rsidRPr="00DA7B16" w:rsidRDefault="00DA7B16" w:rsidP="00DA7B16">
      <w:pPr>
        <w:numPr>
          <w:ilvl w:val="0"/>
          <w:numId w:val="9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service_cash_tick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6A5AA7EB" w14:textId="77777777" w:rsidR="00DA7B16" w:rsidRPr="00DA7B16" w:rsidRDefault="00DA7B16" w:rsidP="00DA7B16">
      <w:pPr>
        <w:numPr>
          <w:ilvl w:val="0"/>
          <w:numId w:val="9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service_ebank_tick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32E8CB6C" w14:textId="77777777" w:rsidR="00DA7B16" w:rsidRPr="00DA7B16" w:rsidRDefault="00DA7B16" w:rsidP="00DA7B16">
      <w:pPr>
        <w:numPr>
          <w:ilvl w:val="0"/>
          <w:numId w:val="9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service_cards_srv_tick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27D0BB0A" w14:textId="77777777" w:rsidR="00DA7B16" w:rsidRPr="00DA7B16" w:rsidRDefault="00DA7B16" w:rsidP="00DA7B16">
      <w:pPr>
        <w:numPr>
          <w:ilvl w:val="0"/>
          <w:numId w:val="9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service_card_tick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0DA42915" w14:textId="77777777" w:rsidR="00DA7B16" w:rsidRPr="00DA7B16" w:rsidRDefault="00DA7B16" w:rsidP="00DA7B16">
      <w:pPr>
        <w:numPr>
          <w:ilvl w:val="0"/>
          <w:numId w:val="9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service_deposits_tick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6DC8B1D0" w14:textId="77777777" w:rsidR="00DA7B16" w:rsidRPr="00DA7B16" w:rsidRDefault="00DA7B16" w:rsidP="00DA7B16">
      <w:pPr>
        <w:numPr>
          <w:ilvl w:val="0"/>
          <w:numId w:val="9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service_loans_tick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475A78B1" w14:textId="77777777" w:rsidR="00DA7B16" w:rsidRPr="00DA7B16" w:rsidRDefault="00DA7B16" w:rsidP="00DA7B16">
      <w:pPr>
        <w:numPr>
          <w:ilvl w:val="0"/>
          <w:numId w:val="9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service_nonsepa_tick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74D4E927" w14:textId="77777777" w:rsidR="00DA7B16" w:rsidRPr="00DA7B16" w:rsidRDefault="00DA7B16" w:rsidP="00DA7B16">
      <w:pPr>
        <w:numPr>
          <w:ilvl w:val="0"/>
          <w:numId w:val="9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service_fx_tick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2701689E" w14:textId="77777777" w:rsidR="00DA7B16" w:rsidRPr="00DA7B16" w:rsidRDefault="00DA7B16" w:rsidP="00DA7B16">
      <w:pPr>
        <w:numPr>
          <w:ilvl w:val="0"/>
          <w:numId w:val="9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service_safe_tick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7C173B27" w14:textId="77777777" w:rsidR="00DA7B16" w:rsidRPr="00DA7B16" w:rsidRDefault="00DA7B16" w:rsidP="00DA7B16">
      <w:pPr>
        <w:numPr>
          <w:ilvl w:val="0"/>
          <w:numId w:val="9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service_other_tick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22454B7E" w14:textId="77777777" w:rsidR="00DA7B16" w:rsidRPr="00DA7B16" w:rsidRDefault="00DA7B16" w:rsidP="00DA7B16">
      <w:pPr>
        <w:numPr>
          <w:ilvl w:val="0"/>
          <w:numId w:val="9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service_other_text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„Kita“ paaiškinimas (jei yra)</w:t>
      </w:r>
    </w:p>
    <w:p w14:paraId="576DF238" w14:textId="77777777" w:rsidR="00DA7B16" w:rsidRPr="00DA7B16" w:rsidRDefault="00DA7B16" w:rsidP="00DA7B16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Pastaba: „</w:t>
      </w:r>
      <w:proofErr w:type="spellStart"/>
      <w:r w:rsidRPr="00DA7B16">
        <w:rPr>
          <w:rFonts w:ascii="Arial" w:eastAsia="Times New Roman" w:hAnsi="Arial" w:cs="Times New Roman"/>
          <w:b/>
          <w:i/>
          <w:iCs/>
          <w:sz w:val="18"/>
          <w:szCs w:val="18"/>
        </w:rPr>
        <w:t>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 xml:space="preserve">“ laukai grąžina </w:t>
      </w:r>
      <w:r w:rsidRPr="00DA7B16">
        <w:rPr>
          <w:rFonts w:ascii="Segoe UI Symbol" w:eastAsia="Times New Roman" w:hAnsi="Segoe UI Symbol" w:cs="Segoe UI Symbol"/>
          <w:b/>
          <w:sz w:val="18"/>
          <w:szCs w:val="18"/>
        </w:rPr>
        <w:t>☒</w:t>
      </w:r>
      <w:r w:rsidRPr="00DA7B16">
        <w:rPr>
          <w:rFonts w:ascii="Arial" w:eastAsia="Times New Roman" w:hAnsi="Arial" w:cs="Times New Roman"/>
          <w:b/>
          <w:sz w:val="18"/>
          <w:szCs w:val="18"/>
        </w:rPr>
        <w:t xml:space="preserve"> arba </w:t>
      </w:r>
      <w:r w:rsidRPr="00DA7B16">
        <w:rPr>
          <w:rFonts w:ascii="Segoe UI Symbol" w:eastAsia="Times New Roman" w:hAnsi="Segoe UI Symbol" w:cs="Segoe UI Symbol"/>
          <w:b/>
          <w:sz w:val="18"/>
          <w:szCs w:val="18"/>
        </w:rPr>
        <w:t>☐</w:t>
      </w:r>
      <w:r w:rsidRPr="00DA7B16">
        <w:rPr>
          <w:rFonts w:ascii="Arial" w:eastAsia="Times New Roman" w:hAnsi="Arial" w:cs="Times New Roman"/>
          <w:b/>
          <w:sz w:val="18"/>
          <w:szCs w:val="18"/>
        </w:rPr>
        <w:t>. Šablone tiesiog dėk 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service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_..._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 xml:space="preserve">} ten, kur turi būti 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varnėlė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.</w:t>
      </w:r>
    </w:p>
    <w:p w14:paraId="2FF23931" w14:textId="77777777" w:rsidR="00DA7B16" w:rsidRPr="00DA7B16" w:rsidRDefault="00DA7B16" w:rsidP="00DA7B16">
      <w:pPr>
        <w:jc w:val="both"/>
        <w:rPr>
          <w:rFonts w:ascii="Arial" w:eastAsia="Times New Roman" w:hAnsi="Arial" w:cs="Times New Roman"/>
          <w:b/>
          <w:bCs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bCs/>
          <w:sz w:val="18"/>
          <w:szCs w:val="18"/>
        </w:rPr>
        <w:t>Rizika (santrauka ir priežastys)</w:t>
      </w:r>
    </w:p>
    <w:p w14:paraId="7A88E763" w14:textId="77777777" w:rsidR="00DA7B16" w:rsidRPr="00DA7B16" w:rsidRDefault="00DA7B16" w:rsidP="00DA7B16">
      <w:pPr>
        <w:numPr>
          <w:ilvl w:val="0"/>
          <w:numId w:val="10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risk_text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viena eilutė su rizikos grupe ir pažymėtomis priežastimis</w:t>
      </w:r>
    </w:p>
    <w:p w14:paraId="7121B1F4" w14:textId="77777777" w:rsidR="00DA7B16" w:rsidRPr="00DA7B16" w:rsidRDefault="00DA7B16" w:rsidP="00DA7B16">
      <w:pPr>
        <w:numPr>
          <w:ilvl w:val="0"/>
          <w:numId w:val="10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crit_activity_tick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/ 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crit_activity_text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34B4DA8C" w14:textId="77777777" w:rsidR="00DA7B16" w:rsidRPr="00DA7B16" w:rsidRDefault="00DA7B16" w:rsidP="00DA7B16">
      <w:pPr>
        <w:numPr>
          <w:ilvl w:val="0"/>
          <w:numId w:val="10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crit_citizenship_tick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/ 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crit_citizenship_text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1930FEE9" w14:textId="77777777" w:rsidR="00DA7B16" w:rsidRPr="00DA7B16" w:rsidRDefault="00DA7B16" w:rsidP="00DA7B16">
      <w:pPr>
        <w:numPr>
          <w:ilvl w:val="0"/>
          <w:numId w:val="10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crit_pep_tick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/ 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crit_pep_text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07AFE027" w14:textId="77777777" w:rsidR="00DA7B16" w:rsidRPr="00DA7B16" w:rsidRDefault="00DA7B16" w:rsidP="00DA7B16">
      <w:pPr>
        <w:numPr>
          <w:ilvl w:val="0"/>
          <w:numId w:val="10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lastRenderedPageBreak/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crit_other_tick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/ 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crit_other_text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0136F1CB" w14:textId="77777777" w:rsidR="00DA7B16" w:rsidRPr="00DA7B16" w:rsidRDefault="00DA7B16" w:rsidP="00DA7B16">
      <w:pPr>
        <w:jc w:val="both"/>
        <w:rPr>
          <w:rFonts w:ascii="Arial" w:eastAsia="Times New Roman" w:hAnsi="Arial" w:cs="Times New Roman"/>
          <w:b/>
          <w:bCs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bCs/>
          <w:sz w:val="18"/>
          <w:szCs w:val="18"/>
        </w:rPr>
        <w:t>Anketa (pajamos, veikla, paskirtis, apyvarta, grynieji, šalys)</w:t>
      </w:r>
    </w:p>
    <w:p w14:paraId="33E6A002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q_sources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pajamų šaltiniai (su „Kita“, jei nurodyta)</w:t>
      </w:r>
    </w:p>
    <w:p w14:paraId="31954D76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q_monthly_income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mėn. pajamų rėžis</w:t>
      </w:r>
    </w:p>
    <w:p w14:paraId="47C979F3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q_activity_info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veiklos tipai / užsiėmimai</w:t>
      </w:r>
    </w:p>
    <w:p w14:paraId="17584BD0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q_employers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darboviečių sąrašas</w:t>
      </w:r>
    </w:p>
    <w:p w14:paraId="31613558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q_positions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pareigos</w:t>
      </w:r>
    </w:p>
    <w:p w14:paraId="79482F15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q_indiv_activity_field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rizikingos veiklos (su „Kita“, jei nurodyta)</w:t>
      </w:r>
    </w:p>
    <w:p w14:paraId="614328B8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q_indiv_activity_code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EVRK/veiklos kodas (arba „Nesuteiktas“)</w:t>
      </w:r>
    </w:p>
    <w:p w14:paraId="687E10DB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q_indiv_activity_other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„Kita veikla“ tekstas (jei atskirai reikia)</w:t>
      </w:r>
    </w:p>
    <w:p w14:paraId="47597E9F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q_account_purpose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paskyros/daromų operacijų tikslai</w:t>
      </w:r>
    </w:p>
    <w:p w14:paraId="4F5B642A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q_account_purpose_other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kiti tikslai (priėmimai, mokėjimai, bendra „kita“)</w:t>
      </w:r>
    </w:p>
    <w:p w14:paraId="001E8743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q_planned_services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planuojamos paslaugos (žmogiškas sąrašas)</w:t>
      </w:r>
    </w:p>
    <w:p w14:paraId="2E37CD50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q_account_activity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pagrindinė sąskaitų paslauga</w:t>
      </w:r>
    </w:p>
    <w:p w14:paraId="2DCC43D7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q_turnover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lėšų apyvarta</w:t>
      </w:r>
    </w:p>
    <w:p w14:paraId="105365CD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q_cash_ops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grynųjų operacijos</w:t>
      </w:r>
    </w:p>
    <w:p w14:paraId="6A752304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{q_cash_ops_over_5000} – ar &gt;5000 EUR grynais + priežastis (jei „Taip“)</w:t>
      </w:r>
    </w:p>
    <w:p w14:paraId="2ACD3D7A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q_countries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lėšų kilmės/rezidavimo šalys (su TIN, jei yra)</w:t>
      </w:r>
    </w:p>
    <w:p w14:paraId="1EBC2FD0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</w:t>
      </w:r>
      <w:proofErr w:type="spellStart"/>
      <w:r w:rsidRPr="00DA7B16">
        <w:rPr>
          <w:rFonts w:ascii="Arial" w:eastAsia="Times New Roman" w:hAnsi="Arial" w:cs="Times New Roman"/>
          <w:b/>
          <w:sz w:val="18"/>
          <w:szCs w:val="18"/>
        </w:rPr>
        <w:t>q_other_countries</w:t>
      </w:r>
      <w:proofErr w:type="spellEnd"/>
      <w:r w:rsidRPr="00DA7B16">
        <w:rPr>
          <w:rFonts w:ascii="Arial" w:eastAsia="Times New Roman" w:hAnsi="Arial" w:cs="Times New Roman"/>
          <w:b/>
          <w:sz w:val="18"/>
          <w:szCs w:val="18"/>
        </w:rPr>
        <w:t>} – kitos šalys (laisvas įrašas)</w:t>
      </w:r>
    </w:p>
    <w:p w14:paraId="348304C5" w14:textId="77777777" w:rsidR="00DA7B16" w:rsidRPr="00DA7B16" w:rsidRDefault="00DA7B16" w:rsidP="00DA7B16">
      <w:pPr>
        <w:numPr>
          <w:ilvl w:val="0"/>
          <w:numId w:val="11"/>
        </w:num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DA7B16">
        <w:rPr>
          <w:rFonts w:ascii="Arial" w:eastAsia="Times New Roman" w:hAnsi="Arial" w:cs="Times New Roman"/>
          <w:b/>
          <w:sz w:val="18"/>
          <w:szCs w:val="18"/>
        </w:rPr>
        <w:t>{q_first_deposit_ge_15000} – ar pirmas įnašas ≥15 000 EUR („Taip“/„Ne“)</w:t>
      </w:r>
    </w:p>
    <w:p w14:paraId="78A77A51" w14:textId="77777777" w:rsidR="00CA489C" w:rsidRDefault="00CA489C" w:rsidP="004B5AE6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</w:p>
    <w:p w14:paraId="6B3118F8" w14:textId="77777777" w:rsidR="00EB4275" w:rsidRDefault="00EB4275" w:rsidP="004B5AE6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</w:p>
    <w:p w14:paraId="0BAD3131" w14:textId="77777777" w:rsidR="00EB4275" w:rsidRPr="00EB4275" w:rsidRDefault="00EB4275" w:rsidP="00EB4275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EB4275">
        <w:rPr>
          <w:rFonts w:ascii="Arial" w:eastAsia="Times New Roman" w:hAnsi="Arial" w:cs="Times New Roman"/>
          <w:b/>
          <w:sz w:val="18"/>
          <w:szCs w:val="18"/>
        </w:rPr>
        <w:t>  Pagrindiniai: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date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fullName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personCode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0E44E684" w14:textId="77777777" w:rsidR="00EB4275" w:rsidRPr="00EB4275" w:rsidRDefault="00EB4275" w:rsidP="00EB4275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EB4275">
        <w:rPr>
          <w:rFonts w:ascii="Arial" w:eastAsia="Times New Roman" w:hAnsi="Arial" w:cs="Times New Roman"/>
          <w:b/>
          <w:sz w:val="18"/>
          <w:szCs w:val="18"/>
        </w:rPr>
        <w:t xml:space="preserve">  Paslaugų „varnelės“ (dėžutės pildomos </w:t>
      </w:r>
      <w:r w:rsidRPr="00EB4275">
        <w:rPr>
          <w:rFonts w:ascii="Segoe UI Symbol" w:eastAsia="Times New Roman" w:hAnsi="Segoe UI Symbol" w:cs="Segoe UI Symbol"/>
          <w:b/>
          <w:sz w:val="18"/>
          <w:szCs w:val="18"/>
        </w:rPr>
        <w:t>☑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t>/</w:t>
      </w:r>
      <w:r w:rsidRPr="00EB4275">
        <w:rPr>
          <w:rFonts w:ascii="Segoe UI Symbol" w:eastAsia="Times New Roman" w:hAnsi="Segoe UI Symbol" w:cs="Segoe UI Symbol"/>
          <w:b/>
          <w:sz w:val="18"/>
          <w:szCs w:val="18"/>
        </w:rPr>
        <w:t>☐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t>):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service_account_tick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service_sepa_tick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service_cash_tick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service_ebank_tick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service_cards_srv_tick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service_card_tick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service_deposits_tick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service_loans_tick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service_nonsepa_tick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service_fx_tick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service_safe_tick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service_other_tick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service_other_text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044C14E6" w14:textId="77777777" w:rsidR="00EB4275" w:rsidRPr="00EB4275" w:rsidRDefault="00EB4275" w:rsidP="00EB4275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EB4275">
        <w:rPr>
          <w:rFonts w:ascii="Arial" w:eastAsia="Times New Roman" w:hAnsi="Arial" w:cs="Times New Roman"/>
          <w:b/>
          <w:sz w:val="18"/>
          <w:szCs w:val="18"/>
        </w:rPr>
        <w:t>  Rizika: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risk_text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crit_activity_tick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crit_activity_text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crit_citizenship_tick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crit_citizenship_text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crit_pep_tick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crit_pep_text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crit_other_tick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crit_other_text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</w:t>
      </w:r>
    </w:p>
    <w:p w14:paraId="75CA5ED8" w14:textId="77777777" w:rsidR="00EB4275" w:rsidRPr="00EB4275" w:rsidRDefault="00EB4275" w:rsidP="00EB4275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  <w:r w:rsidRPr="00EB4275">
        <w:rPr>
          <w:rFonts w:ascii="Arial" w:eastAsia="Times New Roman" w:hAnsi="Arial" w:cs="Times New Roman"/>
          <w:b/>
          <w:sz w:val="18"/>
          <w:szCs w:val="18"/>
        </w:rPr>
        <w:t>  Anketos laukai (prefiksas q_):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q_sources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q_monthly_income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q_activity_info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q_employers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q_positions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q_indiv_activity_field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q_indiv_activity_code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q_indiv_activity_other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q_account_purpose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q_account_purpose_other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q_planned_services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q_account_activity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q_turnover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q_cash_ops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{q_cash_ops_over_5000},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q_countries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 {</w:t>
      </w:r>
      <w:proofErr w:type="spellStart"/>
      <w:r w:rsidRPr="00EB4275">
        <w:rPr>
          <w:rFonts w:ascii="Arial" w:eastAsia="Times New Roman" w:hAnsi="Arial" w:cs="Times New Roman"/>
          <w:b/>
          <w:sz w:val="18"/>
          <w:szCs w:val="18"/>
        </w:rPr>
        <w:t>q_other_countries</w:t>
      </w:r>
      <w:proofErr w:type="spellEnd"/>
      <w:r w:rsidRPr="00EB4275">
        <w:rPr>
          <w:rFonts w:ascii="Arial" w:eastAsia="Times New Roman" w:hAnsi="Arial" w:cs="Times New Roman"/>
          <w:b/>
          <w:sz w:val="18"/>
          <w:szCs w:val="18"/>
        </w:rPr>
        <w:t>},</w:t>
      </w:r>
      <w:r w:rsidRPr="00EB4275">
        <w:rPr>
          <w:rFonts w:ascii="Arial" w:eastAsia="Times New Roman" w:hAnsi="Arial" w:cs="Times New Roman"/>
          <w:b/>
          <w:sz w:val="18"/>
          <w:szCs w:val="18"/>
        </w:rPr>
        <w:br/>
        <w:t>{q_first_deposit_ge_15000}</w:t>
      </w:r>
    </w:p>
    <w:p w14:paraId="39ACCA97" w14:textId="77777777" w:rsidR="00EB4275" w:rsidRDefault="00EB4275" w:rsidP="004B5AE6">
      <w:pPr>
        <w:jc w:val="both"/>
        <w:rPr>
          <w:rFonts w:ascii="Arial" w:eastAsia="Times New Roman" w:hAnsi="Arial" w:cs="Times New Roman"/>
          <w:b/>
          <w:sz w:val="18"/>
          <w:szCs w:val="18"/>
        </w:rPr>
      </w:pPr>
    </w:p>
    <w:sectPr w:rsidR="00EB4275" w:rsidSect="002D48C6">
      <w:pgSz w:w="11906" w:h="16838"/>
      <w:pgMar w:top="284" w:right="567" w:bottom="539" w:left="6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9B48F" w14:textId="77777777" w:rsidR="00027619" w:rsidRDefault="00027619" w:rsidP="004B5AE6">
      <w:pPr>
        <w:spacing w:after="0" w:line="240" w:lineRule="auto"/>
      </w:pPr>
      <w:r>
        <w:separator/>
      </w:r>
    </w:p>
  </w:endnote>
  <w:endnote w:type="continuationSeparator" w:id="0">
    <w:p w14:paraId="0ED51F4C" w14:textId="77777777" w:rsidR="00027619" w:rsidRDefault="00027619" w:rsidP="004B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DF1DA" w14:textId="77777777" w:rsidR="00027619" w:rsidRDefault="00027619" w:rsidP="004B5AE6">
      <w:pPr>
        <w:spacing w:after="0" w:line="240" w:lineRule="auto"/>
      </w:pPr>
      <w:r>
        <w:separator/>
      </w:r>
    </w:p>
  </w:footnote>
  <w:footnote w:type="continuationSeparator" w:id="0">
    <w:p w14:paraId="2862FD97" w14:textId="77777777" w:rsidR="00027619" w:rsidRDefault="00027619" w:rsidP="004B5AE6">
      <w:pPr>
        <w:spacing w:after="0" w:line="240" w:lineRule="auto"/>
      </w:pPr>
      <w:r>
        <w:continuationSeparator/>
      </w:r>
    </w:p>
  </w:footnote>
  <w:footnote w:id="1">
    <w:p w14:paraId="581222DF" w14:textId="77777777" w:rsidR="00C17AED" w:rsidRPr="00A200FA" w:rsidRDefault="00C17AED" w:rsidP="00BF1DB2">
      <w:pPr>
        <w:pStyle w:val="Puslapioinaostekstas"/>
        <w:jc w:val="both"/>
        <w:rPr>
          <w:rFonts w:ascii="Arial" w:hAnsi="Arial" w:cs="Arial"/>
          <w:sz w:val="12"/>
          <w:szCs w:val="12"/>
        </w:rPr>
      </w:pPr>
      <w:r w:rsidRPr="00A200FA">
        <w:rPr>
          <w:rStyle w:val="Puslapioinaosnuoroda"/>
          <w:rFonts w:ascii="Arial" w:hAnsi="Arial" w:cs="Arial"/>
          <w:sz w:val="12"/>
          <w:szCs w:val="12"/>
        </w:rPr>
        <w:footnoteRef/>
      </w:r>
      <w:r w:rsidRPr="00A200FA">
        <w:rPr>
          <w:rFonts w:ascii="Arial" w:hAnsi="Arial" w:cs="Arial"/>
          <w:sz w:val="12"/>
          <w:szCs w:val="12"/>
        </w:rPr>
        <w:t xml:space="preserve"> Remiantis </w:t>
      </w:r>
      <w:r w:rsidR="001D4450" w:rsidRPr="00A200FA">
        <w:rPr>
          <w:rFonts w:ascii="Arial" w:hAnsi="Arial" w:cs="Arial"/>
          <w:sz w:val="12"/>
          <w:szCs w:val="12"/>
        </w:rPr>
        <w:t>Kredito unijos</w:t>
      </w:r>
      <w:r w:rsidRPr="00A200FA">
        <w:rPr>
          <w:rFonts w:ascii="Arial" w:hAnsi="Arial" w:cs="Arial"/>
          <w:sz w:val="12"/>
          <w:szCs w:val="12"/>
        </w:rPr>
        <w:t xml:space="preserve"> Asmens tapatybės nustatymo ir dalykinių santykių užmezgimo tvarka, didesnei klientų rizikos grupei priskiriami klientai</w:t>
      </w:r>
      <w:r w:rsidR="007E61E9" w:rsidRPr="007E61E9">
        <w:rPr>
          <w:rFonts w:ascii="Arial" w:hAnsi="Arial" w:cs="Arial"/>
          <w:sz w:val="12"/>
          <w:szCs w:val="12"/>
        </w:rPr>
        <w:t xml:space="preserve"> </w:t>
      </w:r>
      <w:r w:rsidR="007E61E9" w:rsidRPr="007843CD">
        <w:rPr>
          <w:rFonts w:ascii="Arial" w:hAnsi="Arial" w:cs="Arial"/>
          <w:sz w:val="12"/>
          <w:szCs w:val="12"/>
        </w:rPr>
        <w:t>fiziniai</w:t>
      </w:r>
      <w:r w:rsidR="007E61E9">
        <w:rPr>
          <w:rFonts w:ascii="Arial" w:hAnsi="Arial" w:cs="Arial"/>
          <w:sz w:val="12"/>
          <w:szCs w:val="12"/>
        </w:rPr>
        <w:t xml:space="preserve"> asmenys</w:t>
      </w:r>
      <w:r w:rsidRPr="00A200FA">
        <w:rPr>
          <w:rFonts w:ascii="Arial" w:hAnsi="Arial" w:cs="Arial"/>
          <w:sz w:val="12"/>
          <w:szCs w:val="12"/>
        </w:rPr>
        <w:t xml:space="preserve">, </w:t>
      </w:r>
      <w:r w:rsidR="007E61E9" w:rsidRPr="00A200FA">
        <w:rPr>
          <w:rFonts w:ascii="Arial" w:hAnsi="Arial" w:cs="Arial"/>
          <w:sz w:val="12"/>
          <w:szCs w:val="12"/>
        </w:rPr>
        <w:t>kuri</w:t>
      </w:r>
      <w:r w:rsidR="007E61E9">
        <w:rPr>
          <w:rFonts w:ascii="Arial" w:hAnsi="Arial" w:cs="Arial"/>
          <w:sz w:val="12"/>
          <w:szCs w:val="12"/>
        </w:rPr>
        <w:t>e</w:t>
      </w:r>
      <w:r w:rsidRPr="00A200FA">
        <w:rPr>
          <w:rFonts w:ascii="Arial" w:hAnsi="Arial" w:cs="Arial"/>
          <w:sz w:val="12"/>
          <w:szCs w:val="12"/>
        </w:rPr>
        <w:t>:</w:t>
      </w:r>
    </w:p>
    <w:p w14:paraId="4AD0AE4A" w14:textId="77777777" w:rsidR="00C17AED" w:rsidRPr="00A200FA" w:rsidRDefault="00C17AE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 w:rsidRPr="00A200FA">
        <w:rPr>
          <w:rFonts w:ascii="Arial" w:hAnsi="Arial" w:cs="Arial"/>
          <w:sz w:val="12"/>
          <w:szCs w:val="12"/>
        </w:rPr>
        <w:t xml:space="preserve">patys ar jų atstovai/naudos gavėjai yra </w:t>
      </w:r>
      <w:r w:rsidR="00BF1DB2" w:rsidRPr="00A200FA">
        <w:rPr>
          <w:rFonts w:ascii="Arial" w:hAnsi="Arial" w:cs="Arial"/>
          <w:sz w:val="12"/>
          <w:szCs w:val="12"/>
        </w:rPr>
        <w:t xml:space="preserve">LR </w:t>
      </w:r>
      <w:r w:rsidRPr="00A200FA">
        <w:rPr>
          <w:rFonts w:ascii="Arial" w:hAnsi="Arial" w:cs="Arial"/>
          <w:sz w:val="12"/>
          <w:szCs w:val="12"/>
        </w:rPr>
        <w:t>politiškai pažeidžiami (paveikiami) asmenys;</w:t>
      </w:r>
    </w:p>
    <w:p w14:paraId="42BB1F3B" w14:textId="77777777" w:rsidR="00C17AED" w:rsidRPr="00A200FA" w:rsidRDefault="00C17AE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 w:rsidRPr="00A200FA">
        <w:rPr>
          <w:rFonts w:ascii="Arial" w:hAnsi="Arial" w:cs="Arial"/>
          <w:sz w:val="12"/>
          <w:szCs w:val="12"/>
        </w:rPr>
        <w:t>klient</w:t>
      </w:r>
      <w:r w:rsidR="006022B7">
        <w:rPr>
          <w:rFonts w:ascii="Arial" w:hAnsi="Arial" w:cs="Arial"/>
          <w:sz w:val="12"/>
          <w:szCs w:val="12"/>
        </w:rPr>
        <w:t>ai</w:t>
      </w:r>
      <w:r w:rsidRPr="00A200FA">
        <w:rPr>
          <w:rFonts w:ascii="Arial" w:hAnsi="Arial" w:cs="Arial"/>
          <w:sz w:val="12"/>
          <w:szCs w:val="12"/>
        </w:rPr>
        <w:t xml:space="preserve">, </w:t>
      </w:r>
      <w:r w:rsidR="006022B7">
        <w:rPr>
          <w:rFonts w:ascii="Arial" w:hAnsi="Arial" w:cs="Arial"/>
          <w:sz w:val="12"/>
          <w:szCs w:val="12"/>
        </w:rPr>
        <w:t>kurių</w:t>
      </w:r>
      <w:r w:rsidR="006022B7" w:rsidRPr="00A200FA">
        <w:rPr>
          <w:rFonts w:ascii="Arial" w:hAnsi="Arial" w:cs="Arial"/>
          <w:sz w:val="12"/>
          <w:szCs w:val="12"/>
        </w:rPr>
        <w:t xml:space="preserve"> pilietyb</w:t>
      </w:r>
      <w:r w:rsidR="006022B7">
        <w:rPr>
          <w:rFonts w:ascii="Arial" w:hAnsi="Arial" w:cs="Arial"/>
          <w:sz w:val="12"/>
          <w:szCs w:val="12"/>
        </w:rPr>
        <w:t>ė</w:t>
      </w:r>
      <w:r w:rsidR="0019420D">
        <w:rPr>
          <w:rFonts w:ascii="Arial" w:hAnsi="Arial" w:cs="Arial"/>
          <w:sz w:val="12"/>
          <w:szCs w:val="12"/>
        </w:rPr>
        <w:t xml:space="preserve"> </w:t>
      </w:r>
      <w:r w:rsidRPr="00A200FA">
        <w:rPr>
          <w:rFonts w:ascii="Arial" w:hAnsi="Arial" w:cs="Arial"/>
          <w:sz w:val="12"/>
          <w:szCs w:val="12"/>
        </w:rPr>
        <w:t xml:space="preserve">yra kitos šalies nei </w:t>
      </w:r>
      <w:r w:rsidR="008B1AD9" w:rsidRPr="00A200FA">
        <w:rPr>
          <w:rFonts w:ascii="Arial" w:hAnsi="Arial" w:cs="Arial"/>
          <w:sz w:val="12"/>
          <w:szCs w:val="12"/>
        </w:rPr>
        <w:t>EEE</w:t>
      </w:r>
      <w:r w:rsidRPr="00A200FA">
        <w:rPr>
          <w:rFonts w:ascii="Arial" w:hAnsi="Arial" w:cs="Arial"/>
          <w:sz w:val="12"/>
          <w:szCs w:val="12"/>
        </w:rPr>
        <w:t xml:space="preserve"> šalių</w:t>
      </w:r>
      <w:r w:rsidR="0019420D">
        <w:rPr>
          <w:rFonts w:ascii="Arial" w:hAnsi="Arial" w:cs="Arial"/>
          <w:sz w:val="12"/>
          <w:szCs w:val="12"/>
        </w:rPr>
        <w:t xml:space="preserve"> pilietybę, klientai </w:t>
      </w:r>
      <w:r w:rsidRPr="00A200FA">
        <w:rPr>
          <w:rFonts w:ascii="Arial" w:hAnsi="Arial" w:cs="Arial"/>
          <w:sz w:val="12"/>
          <w:szCs w:val="12"/>
        </w:rPr>
        <w:t>neturin</w:t>
      </w:r>
      <w:r w:rsidR="0019420D">
        <w:rPr>
          <w:rFonts w:ascii="Arial" w:hAnsi="Arial" w:cs="Arial"/>
          <w:sz w:val="12"/>
          <w:szCs w:val="12"/>
        </w:rPr>
        <w:t xml:space="preserve">tys </w:t>
      </w:r>
      <w:r w:rsidRPr="00A200FA">
        <w:rPr>
          <w:rFonts w:ascii="Arial" w:hAnsi="Arial" w:cs="Arial"/>
          <w:sz w:val="12"/>
          <w:szCs w:val="12"/>
        </w:rPr>
        <w:t>jokios šalies pilietybės;</w:t>
      </w:r>
    </w:p>
    <w:p w14:paraId="1FA9E5D0" w14:textId="77777777" w:rsidR="00C17AED" w:rsidRDefault="0006623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klientų </w:t>
      </w:r>
      <w:r w:rsidR="00C17AED" w:rsidRPr="00A200FA">
        <w:rPr>
          <w:rFonts w:ascii="Arial" w:hAnsi="Arial" w:cs="Arial"/>
          <w:sz w:val="12"/>
          <w:szCs w:val="12"/>
        </w:rPr>
        <w:t>veikla priskirtina veikloms, kurioms būdinga didesnė PPTF rizika</w:t>
      </w:r>
      <w:r w:rsidR="00370ACC" w:rsidRPr="00A200FA">
        <w:rPr>
          <w:rFonts w:ascii="Arial" w:hAnsi="Arial" w:cs="Arial"/>
          <w:sz w:val="12"/>
          <w:szCs w:val="12"/>
        </w:rPr>
        <w:t xml:space="preserve"> </w:t>
      </w:r>
      <w:r w:rsidR="00C17AED" w:rsidRPr="00A200FA">
        <w:rPr>
          <w:rFonts w:ascii="Arial" w:hAnsi="Arial" w:cs="Arial"/>
          <w:sz w:val="12"/>
          <w:szCs w:val="12"/>
        </w:rPr>
        <w:t>(</w:t>
      </w:r>
      <w:r w:rsidR="002A2C19" w:rsidRPr="00A200FA">
        <w:rPr>
          <w:rFonts w:ascii="Arial" w:hAnsi="Arial" w:cs="Arial"/>
          <w:sz w:val="12"/>
          <w:szCs w:val="12"/>
        </w:rPr>
        <w:t>Kredito unijos</w:t>
      </w:r>
      <w:r w:rsidR="00C17AED" w:rsidRPr="00A200FA">
        <w:rPr>
          <w:rFonts w:ascii="Arial" w:hAnsi="Arial" w:cs="Arial"/>
          <w:sz w:val="12"/>
          <w:szCs w:val="12"/>
        </w:rPr>
        <w:t xml:space="preserve"> Asmens tapatybės nustatymo ir dalykinių santykių užmezgimo tvarkos </w:t>
      </w:r>
      <w:r w:rsidR="003604D0" w:rsidRPr="00A200FA">
        <w:rPr>
          <w:rFonts w:ascii="Arial" w:hAnsi="Arial" w:cs="Arial"/>
          <w:sz w:val="12"/>
          <w:szCs w:val="12"/>
        </w:rPr>
        <w:t>IV dalis</w:t>
      </w:r>
      <w:r w:rsidR="008B1AD9" w:rsidRPr="00A200FA">
        <w:rPr>
          <w:rFonts w:ascii="Arial" w:hAnsi="Arial" w:cs="Arial"/>
          <w:sz w:val="12"/>
          <w:szCs w:val="12"/>
        </w:rPr>
        <w:t>)</w:t>
      </w:r>
      <w:r w:rsidR="00C17AED" w:rsidRPr="00A200FA">
        <w:rPr>
          <w:rFonts w:ascii="Arial" w:hAnsi="Arial" w:cs="Arial"/>
          <w:sz w:val="12"/>
          <w:szCs w:val="12"/>
        </w:rPr>
        <w:t>;</w:t>
      </w:r>
    </w:p>
    <w:p w14:paraId="53E22C0F" w14:textId="77777777" w:rsidR="00A222A8" w:rsidRPr="00A200FA" w:rsidRDefault="002312F9" w:rsidP="002312F9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klientai</w:t>
      </w:r>
      <w:r w:rsidRPr="00D83036">
        <w:rPr>
          <w:rFonts w:ascii="Arial" w:hAnsi="Arial" w:cs="Arial"/>
          <w:sz w:val="12"/>
          <w:szCs w:val="12"/>
        </w:rPr>
        <w:t>, apie kurių atliekamas ar atliktas pinigines operacijas ar sandorius bent vieną kartą FNTT buvo teiktas pranešimas apie įtartiną piniginę operaciją ar sandorį</w:t>
      </w:r>
      <w:r>
        <w:rPr>
          <w:rFonts w:ascii="Arial" w:hAnsi="Arial" w:cs="Arial"/>
          <w:sz w:val="12"/>
          <w:szCs w:val="12"/>
        </w:rPr>
        <w:t xml:space="preserve"> (STR);</w:t>
      </w:r>
    </w:p>
    <w:p w14:paraId="26C130F0" w14:textId="77777777" w:rsidR="00C17AED" w:rsidRPr="00A200FA" w:rsidRDefault="00C17AE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 w:rsidRPr="00A200FA">
        <w:rPr>
          <w:rFonts w:ascii="Arial" w:hAnsi="Arial" w:cs="Arial"/>
          <w:sz w:val="12"/>
          <w:szCs w:val="12"/>
        </w:rPr>
        <w:t>klient</w:t>
      </w:r>
      <w:r w:rsidR="0006623D">
        <w:rPr>
          <w:rFonts w:ascii="Arial" w:hAnsi="Arial" w:cs="Arial"/>
          <w:sz w:val="12"/>
          <w:szCs w:val="12"/>
        </w:rPr>
        <w:t>ai</w:t>
      </w:r>
      <w:r w:rsidRPr="00A200FA">
        <w:rPr>
          <w:rFonts w:ascii="Arial" w:hAnsi="Arial" w:cs="Arial"/>
          <w:sz w:val="12"/>
          <w:szCs w:val="12"/>
        </w:rPr>
        <w:t>, apie kuriuos gauta neigiamo pobūdžio informacija iš priežiūros institucijos, bankų, kitų svarbių šaltinių;</w:t>
      </w:r>
    </w:p>
    <w:p w14:paraId="5C7F39D5" w14:textId="77777777" w:rsidR="0006623D" w:rsidRDefault="00C17AED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 w:rsidRPr="00A200FA">
        <w:rPr>
          <w:rFonts w:ascii="Arial" w:hAnsi="Arial" w:cs="Arial"/>
          <w:sz w:val="12"/>
          <w:szCs w:val="12"/>
        </w:rPr>
        <w:t>klient</w:t>
      </w:r>
      <w:r w:rsidR="0006623D">
        <w:rPr>
          <w:rFonts w:ascii="Arial" w:hAnsi="Arial" w:cs="Arial"/>
          <w:sz w:val="12"/>
          <w:szCs w:val="12"/>
        </w:rPr>
        <w:t>ai</w:t>
      </w:r>
      <w:r w:rsidRPr="00A200FA">
        <w:rPr>
          <w:rFonts w:ascii="Arial" w:hAnsi="Arial" w:cs="Arial"/>
          <w:sz w:val="12"/>
          <w:szCs w:val="12"/>
        </w:rPr>
        <w:t>, priskirtinus didesnei rizikos grupei remiantis priimtu atskiru</w:t>
      </w:r>
      <w:r w:rsidR="002A2C19" w:rsidRPr="00A200FA">
        <w:rPr>
          <w:rFonts w:ascii="Arial" w:hAnsi="Arial" w:cs="Arial"/>
          <w:sz w:val="12"/>
          <w:szCs w:val="12"/>
        </w:rPr>
        <w:t xml:space="preserve"> Kredito unijos</w:t>
      </w:r>
      <w:r w:rsidRPr="00A200FA">
        <w:rPr>
          <w:rFonts w:ascii="Arial" w:hAnsi="Arial" w:cs="Arial"/>
          <w:sz w:val="12"/>
          <w:szCs w:val="12"/>
        </w:rPr>
        <w:t xml:space="preserve"> valdybos nutarimu</w:t>
      </w:r>
      <w:r w:rsidR="0006623D">
        <w:rPr>
          <w:rFonts w:ascii="Arial" w:hAnsi="Arial" w:cs="Arial"/>
          <w:sz w:val="12"/>
          <w:szCs w:val="12"/>
        </w:rPr>
        <w:t>;</w:t>
      </w:r>
    </w:p>
    <w:p w14:paraId="17DA87A2" w14:textId="77777777" w:rsidR="00C17AED" w:rsidRPr="00A200FA" w:rsidRDefault="002A57C5" w:rsidP="00BF1DB2">
      <w:pPr>
        <w:pStyle w:val="Puslapioinaostekstas"/>
        <w:numPr>
          <w:ilvl w:val="0"/>
          <w:numId w:val="1"/>
        </w:numPr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kt. atvejai, numatyti </w:t>
      </w:r>
      <w:r w:rsidRPr="00D83036">
        <w:rPr>
          <w:rFonts w:ascii="Arial" w:hAnsi="Arial" w:cs="Arial"/>
          <w:sz w:val="12"/>
          <w:szCs w:val="12"/>
        </w:rPr>
        <w:t>Kredito unijos Asmens tapatybės nustatymo ir dalykinių santykių užmezgimo tvark</w:t>
      </w:r>
      <w:r>
        <w:rPr>
          <w:rFonts w:ascii="Arial" w:hAnsi="Arial" w:cs="Arial"/>
          <w:sz w:val="12"/>
          <w:szCs w:val="12"/>
        </w:rPr>
        <w:t>oje</w:t>
      </w:r>
      <w:r w:rsidR="00C17AED" w:rsidRPr="00A200FA">
        <w:rPr>
          <w:rFonts w:ascii="Arial" w:hAnsi="Arial" w:cs="Arial"/>
          <w:sz w:val="12"/>
          <w:szCs w:val="12"/>
        </w:rPr>
        <w:t>.</w:t>
      </w:r>
    </w:p>
    <w:p w14:paraId="359210DE" w14:textId="77777777" w:rsidR="00C17AED" w:rsidRPr="00F250D2" w:rsidRDefault="00C17AED" w:rsidP="00BF1DB2">
      <w:pPr>
        <w:pStyle w:val="Puslapioinaostekstas"/>
        <w:jc w:val="both"/>
        <w:rPr>
          <w:rFonts w:ascii="Arial" w:hAnsi="Arial" w:cs="Arial"/>
          <w:sz w:val="15"/>
          <w:szCs w:val="15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77B"/>
    <w:multiLevelType w:val="hybridMultilevel"/>
    <w:tmpl w:val="5E64B09C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76C3EF7"/>
    <w:multiLevelType w:val="multilevel"/>
    <w:tmpl w:val="AF0A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30CB4"/>
    <w:multiLevelType w:val="multilevel"/>
    <w:tmpl w:val="3340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27427"/>
    <w:multiLevelType w:val="multilevel"/>
    <w:tmpl w:val="79CA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D5B3F"/>
    <w:multiLevelType w:val="hybridMultilevel"/>
    <w:tmpl w:val="DE341C9A"/>
    <w:lvl w:ilvl="0" w:tplc="6BD8A9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27A3F"/>
    <w:multiLevelType w:val="multilevel"/>
    <w:tmpl w:val="FB2EA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95" w:hanging="360"/>
      </w:pPr>
      <w:rPr>
        <w:rFonts w:hint="default"/>
        <w:b w:val="0"/>
      </w:rPr>
    </w:lvl>
    <w:lvl w:ilvl="3">
      <w:start w:val="1"/>
      <w:numFmt w:val="upperLetter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trike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4D13C05"/>
    <w:multiLevelType w:val="hybridMultilevel"/>
    <w:tmpl w:val="D1E6153C"/>
    <w:lvl w:ilvl="0" w:tplc="E7B0F9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2"/>
        <w:szCs w:val="12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C5F69"/>
    <w:multiLevelType w:val="hybridMultilevel"/>
    <w:tmpl w:val="34DC34E2"/>
    <w:lvl w:ilvl="0" w:tplc="551EE51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06598"/>
    <w:multiLevelType w:val="hybridMultilevel"/>
    <w:tmpl w:val="0CE88768"/>
    <w:lvl w:ilvl="0" w:tplc="CC209C5C">
      <w:start w:val="20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C421B"/>
    <w:multiLevelType w:val="multilevel"/>
    <w:tmpl w:val="6DCA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E76AC"/>
    <w:multiLevelType w:val="multilevel"/>
    <w:tmpl w:val="FEAC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610740">
    <w:abstractNumId w:val="6"/>
  </w:num>
  <w:num w:numId="2" w16cid:durableId="968583270">
    <w:abstractNumId w:val="7"/>
  </w:num>
  <w:num w:numId="3" w16cid:durableId="732200307">
    <w:abstractNumId w:val="8"/>
  </w:num>
  <w:num w:numId="4" w16cid:durableId="1476869658">
    <w:abstractNumId w:val="4"/>
  </w:num>
  <w:num w:numId="5" w16cid:durableId="1872497259">
    <w:abstractNumId w:val="5"/>
  </w:num>
  <w:num w:numId="6" w16cid:durableId="1645282523">
    <w:abstractNumId w:val="0"/>
  </w:num>
  <w:num w:numId="7" w16cid:durableId="2123448775">
    <w:abstractNumId w:val="3"/>
  </w:num>
  <w:num w:numId="8" w16cid:durableId="971862703">
    <w:abstractNumId w:val="2"/>
  </w:num>
  <w:num w:numId="9" w16cid:durableId="61105582">
    <w:abstractNumId w:val="9"/>
  </w:num>
  <w:num w:numId="10" w16cid:durableId="1874417856">
    <w:abstractNumId w:val="1"/>
  </w:num>
  <w:num w:numId="11" w16cid:durableId="9451165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E8"/>
    <w:rsid w:val="000071AA"/>
    <w:rsid w:val="00011E81"/>
    <w:rsid w:val="00022F37"/>
    <w:rsid w:val="00024095"/>
    <w:rsid w:val="000263FE"/>
    <w:rsid w:val="00027619"/>
    <w:rsid w:val="000471F3"/>
    <w:rsid w:val="0006623D"/>
    <w:rsid w:val="00066498"/>
    <w:rsid w:val="000859CA"/>
    <w:rsid w:val="00087286"/>
    <w:rsid w:val="00093C8C"/>
    <w:rsid w:val="00096228"/>
    <w:rsid w:val="000A27D9"/>
    <w:rsid w:val="000A6F58"/>
    <w:rsid w:val="000B0CDD"/>
    <w:rsid w:val="000D1B91"/>
    <w:rsid w:val="000E3A2C"/>
    <w:rsid w:val="000E6887"/>
    <w:rsid w:val="000F07EA"/>
    <w:rsid w:val="00123146"/>
    <w:rsid w:val="00126E0F"/>
    <w:rsid w:val="0013718C"/>
    <w:rsid w:val="00142F1C"/>
    <w:rsid w:val="001507BB"/>
    <w:rsid w:val="00150C02"/>
    <w:rsid w:val="00152462"/>
    <w:rsid w:val="001543A5"/>
    <w:rsid w:val="00165CD8"/>
    <w:rsid w:val="0017778B"/>
    <w:rsid w:val="00192825"/>
    <w:rsid w:val="0019420D"/>
    <w:rsid w:val="001A018F"/>
    <w:rsid w:val="001A27CC"/>
    <w:rsid w:val="001A5696"/>
    <w:rsid w:val="001B086B"/>
    <w:rsid w:val="001B17EF"/>
    <w:rsid w:val="001B1811"/>
    <w:rsid w:val="001D3644"/>
    <w:rsid w:val="001D4450"/>
    <w:rsid w:val="001E6AAE"/>
    <w:rsid w:val="001F7705"/>
    <w:rsid w:val="00214A07"/>
    <w:rsid w:val="0022736E"/>
    <w:rsid w:val="002312F9"/>
    <w:rsid w:val="00233FBF"/>
    <w:rsid w:val="00243F08"/>
    <w:rsid w:val="00246594"/>
    <w:rsid w:val="0026043D"/>
    <w:rsid w:val="00262691"/>
    <w:rsid w:val="0026552F"/>
    <w:rsid w:val="00271C5B"/>
    <w:rsid w:val="0027392C"/>
    <w:rsid w:val="002764F0"/>
    <w:rsid w:val="0028076A"/>
    <w:rsid w:val="00283E7C"/>
    <w:rsid w:val="002A2C19"/>
    <w:rsid w:val="002A57C5"/>
    <w:rsid w:val="002A59F4"/>
    <w:rsid w:val="002B1CB9"/>
    <w:rsid w:val="002D48C6"/>
    <w:rsid w:val="003055F0"/>
    <w:rsid w:val="00333DD9"/>
    <w:rsid w:val="0033776F"/>
    <w:rsid w:val="00356CB5"/>
    <w:rsid w:val="003604D0"/>
    <w:rsid w:val="00361F56"/>
    <w:rsid w:val="003621A4"/>
    <w:rsid w:val="00370ACC"/>
    <w:rsid w:val="0038139A"/>
    <w:rsid w:val="00382572"/>
    <w:rsid w:val="003827CD"/>
    <w:rsid w:val="00390415"/>
    <w:rsid w:val="003A4100"/>
    <w:rsid w:val="003A42FD"/>
    <w:rsid w:val="003A6F33"/>
    <w:rsid w:val="003B7943"/>
    <w:rsid w:val="003C154C"/>
    <w:rsid w:val="003C2E96"/>
    <w:rsid w:val="003D069B"/>
    <w:rsid w:val="003D1080"/>
    <w:rsid w:val="003D27E2"/>
    <w:rsid w:val="003D3AA8"/>
    <w:rsid w:val="003D6984"/>
    <w:rsid w:val="003D7AF4"/>
    <w:rsid w:val="003E634E"/>
    <w:rsid w:val="003F0721"/>
    <w:rsid w:val="003F4916"/>
    <w:rsid w:val="00410948"/>
    <w:rsid w:val="00412E08"/>
    <w:rsid w:val="004336DD"/>
    <w:rsid w:val="00435A5D"/>
    <w:rsid w:val="0043756D"/>
    <w:rsid w:val="0043796E"/>
    <w:rsid w:val="00441F3D"/>
    <w:rsid w:val="004573AE"/>
    <w:rsid w:val="004706C8"/>
    <w:rsid w:val="00480B08"/>
    <w:rsid w:val="00485231"/>
    <w:rsid w:val="0048701D"/>
    <w:rsid w:val="004874D4"/>
    <w:rsid w:val="004A1C7D"/>
    <w:rsid w:val="004B5AE6"/>
    <w:rsid w:val="004C6A68"/>
    <w:rsid w:val="004D02A7"/>
    <w:rsid w:val="004E26D7"/>
    <w:rsid w:val="0051005E"/>
    <w:rsid w:val="00525990"/>
    <w:rsid w:val="00525E3A"/>
    <w:rsid w:val="00542BA2"/>
    <w:rsid w:val="00544A5D"/>
    <w:rsid w:val="00575A57"/>
    <w:rsid w:val="00581783"/>
    <w:rsid w:val="00582D95"/>
    <w:rsid w:val="0059106D"/>
    <w:rsid w:val="00595738"/>
    <w:rsid w:val="00596234"/>
    <w:rsid w:val="00597115"/>
    <w:rsid w:val="005B2819"/>
    <w:rsid w:val="005B6002"/>
    <w:rsid w:val="005F1A88"/>
    <w:rsid w:val="005F2A9B"/>
    <w:rsid w:val="006022B7"/>
    <w:rsid w:val="006107CE"/>
    <w:rsid w:val="00637E9E"/>
    <w:rsid w:val="006551DE"/>
    <w:rsid w:val="00661B69"/>
    <w:rsid w:val="00672A34"/>
    <w:rsid w:val="006A508B"/>
    <w:rsid w:val="006B451A"/>
    <w:rsid w:val="006C3AC9"/>
    <w:rsid w:val="006C486F"/>
    <w:rsid w:val="006D205B"/>
    <w:rsid w:val="006D4B62"/>
    <w:rsid w:val="006E4EBB"/>
    <w:rsid w:val="006E5AA2"/>
    <w:rsid w:val="006E6879"/>
    <w:rsid w:val="006F286B"/>
    <w:rsid w:val="006F54C4"/>
    <w:rsid w:val="0070176F"/>
    <w:rsid w:val="00706961"/>
    <w:rsid w:val="007177BF"/>
    <w:rsid w:val="0072533E"/>
    <w:rsid w:val="00727BB5"/>
    <w:rsid w:val="00730EE1"/>
    <w:rsid w:val="00736600"/>
    <w:rsid w:val="00747822"/>
    <w:rsid w:val="007512B7"/>
    <w:rsid w:val="00765E91"/>
    <w:rsid w:val="00770F5A"/>
    <w:rsid w:val="00772032"/>
    <w:rsid w:val="007765C3"/>
    <w:rsid w:val="007A0792"/>
    <w:rsid w:val="007A0E24"/>
    <w:rsid w:val="007B08A1"/>
    <w:rsid w:val="007B1E72"/>
    <w:rsid w:val="007D33B2"/>
    <w:rsid w:val="007E54BE"/>
    <w:rsid w:val="007E61E9"/>
    <w:rsid w:val="007F14CD"/>
    <w:rsid w:val="00800260"/>
    <w:rsid w:val="00800835"/>
    <w:rsid w:val="00802D22"/>
    <w:rsid w:val="008046F5"/>
    <w:rsid w:val="00814D2D"/>
    <w:rsid w:val="008237E3"/>
    <w:rsid w:val="008244F8"/>
    <w:rsid w:val="00825553"/>
    <w:rsid w:val="00826BAD"/>
    <w:rsid w:val="00835C12"/>
    <w:rsid w:val="00836DF7"/>
    <w:rsid w:val="008466AE"/>
    <w:rsid w:val="008474B7"/>
    <w:rsid w:val="00852A87"/>
    <w:rsid w:val="008530A7"/>
    <w:rsid w:val="00863303"/>
    <w:rsid w:val="008638AC"/>
    <w:rsid w:val="00866195"/>
    <w:rsid w:val="00876F77"/>
    <w:rsid w:val="00891030"/>
    <w:rsid w:val="008910C4"/>
    <w:rsid w:val="008A151D"/>
    <w:rsid w:val="008A1FD5"/>
    <w:rsid w:val="008A6E63"/>
    <w:rsid w:val="008B1AD9"/>
    <w:rsid w:val="008B47D7"/>
    <w:rsid w:val="008B56D2"/>
    <w:rsid w:val="008C1945"/>
    <w:rsid w:val="008C2BA1"/>
    <w:rsid w:val="008D4097"/>
    <w:rsid w:val="008D5556"/>
    <w:rsid w:val="008D583B"/>
    <w:rsid w:val="008D7E5E"/>
    <w:rsid w:val="008F0A3F"/>
    <w:rsid w:val="008F43DE"/>
    <w:rsid w:val="00901974"/>
    <w:rsid w:val="00907B17"/>
    <w:rsid w:val="00915CA1"/>
    <w:rsid w:val="009300D1"/>
    <w:rsid w:val="009462D5"/>
    <w:rsid w:val="009525B7"/>
    <w:rsid w:val="00956F67"/>
    <w:rsid w:val="00961140"/>
    <w:rsid w:val="00962903"/>
    <w:rsid w:val="00964D52"/>
    <w:rsid w:val="0099147C"/>
    <w:rsid w:val="009A3397"/>
    <w:rsid w:val="009A34E5"/>
    <w:rsid w:val="009B173E"/>
    <w:rsid w:val="009B1DC7"/>
    <w:rsid w:val="009B49CB"/>
    <w:rsid w:val="009C3FFC"/>
    <w:rsid w:val="00A0068A"/>
    <w:rsid w:val="00A0116C"/>
    <w:rsid w:val="00A1041C"/>
    <w:rsid w:val="00A13706"/>
    <w:rsid w:val="00A200FA"/>
    <w:rsid w:val="00A222A8"/>
    <w:rsid w:val="00A2272E"/>
    <w:rsid w:val="00A36DBC"/>
    <w:rsid w:val="00A37765"/>
    <w:rsid w:val="00A40446"/>
    <w:rsid w:val="00A50E79"/>
    <w:rsid w:val="00A54D43"/>
    <w:rsid w:val="00A61E0B"/>
    <w:rsid w:val="00A66862"/>
    <w:rsid w:val="00A71B51"/>
    <w:rsid w:val="00A84116"/>
    <w:rsid w:val="00A90211"/>
    <w:rsid w:val="00A95169"/>
    <w:rsid w:val="00AB016A"/>
    <w:rsid w:val="00AB17BB"/>
    <w:rsid w:val="00AB3332"/>
    <w:rsid w:val="00AB777C"/>
    <w:rsid w:val="00AB791E"/>
    <w:rsid w:val="00AB7FED"/>
    <w:rsid w:val="00AD737B"/>
    <w:rsid w:val="00AE0967"/>
    <w:rsid w:val="00AE12E9"/>
    <w:rsid w:val="00AE2DA6"/>
    <w:rsid w:val="00B03571"/>
    <w:rsid w:val="00B25569"/>
    <w:rsid w:val="00B263AA"/>
    <w:rsid w:val="00B57A93"/>
    <w:rsid w:val="00B60F04"/>
    <w:rsid w:val="00B76A86"/>
    <w:rsid w:val="00B77981"/>
    <w:rsid w:val="00B828F8"/>
    <w:rsid w:val="00B85D3D"/>
    <w:rsid w:val="00B9044B"/>
    <w:rsid w:val="00B90BA0"/>
    <w:rsid w:val="00B913E3"/>
    <w:rsid w:val="00BA1D17"/>
    <w:rsid w:val="00BA4158"/>
    <w:rsid w:val="00BE4321"/>
    <w:rsid w:val="00BF0888"/>
    <w:rsid w:val="00BF1DB2"/>
    <w:rsid w:val="00BF5814"/>
    <w:rsid w:val="00C006D0"/>
    <w:rsid w:val="00C072D5"/>
    <w:rsid w:val="00C119BA"/>
    <w:rsid w:val="00C17AED"/>
    <w:rsid w:val="00C17F0D"/>
    <w:rsid w:val="00C2048D"/>
    <w:rsid w:val="00C4234D"/>
    <w:rsid w:val="00C54A9A"/>
    <w:rsid w:val="00C809E8"/>
    <w:rsid w:val="00C83C2F"/>
    <w:rsid w:val="00C85BC0"/>
    <w:rsid w:val="00CA489C"/>
    <w:rsid w:val="00CA51AD"/>
    <w:rsid w:val="00CB5C09"/>
    <w:rsid w:val="00CD0FCB"/>
    <w:rsid w:val="00CD18E9"/>
    <w:rsid w:val="00CD27A0"/>
    <w:rsid w:val="00CD3AD2"/>
    <w:rsid w:val="00CD41BD"/>
    <w:rsid w:val="00CD71D7"/>
    <w:rsid w:val="00CE4F6A"/>
    <w:rsid w:val="00CF22FC"/>
    <w:rsid w:val="00D0565F"/>
    <w:rsid w:val="00D312AE"/>
    <w:rsid w:val="00D54DEA"/>
    <w:rsid w:val="00D57267"/>
    <w:rsid w:val="00D61EF1"/>
    <w:rsid w:val="00D61F78"/>
    <w:rsid w:val="00D92F6A"/>
    <w:rsid w:val="00DA55E5"/>
    <w:rsid w:val="00DA7B16"/>
    <w:rsid w:val="00DB267D"/>
    <w:rsid w:val="00DC2AC1"/>
    <w:rsid w:val="00DC619A"/>
    <w:rsid w:val="00DC759E"/>
    <w:rsid w:val="00DD0562"/>
    <w:rsid w:val="00DD686E"/>
    <w:rsid w:val="00DD74F3"/>
    <w:rsid w:val="00DD7F90"/>
    <w:rsid w:val="00DE04D8"/>
    <w:rsid w:val="00DE3301"/>
    <w:rsid w:val="00DE73F2"/>
    <w:rsid w:val="00DF396E"/>
    <w:rsid w:val="00E02DBC"/>
    <w:rsid w:val="00E0385B"/>
    <w:rsid w:val="00E03CF2"/>
    <w:rsid w:val="00E04C56"/>
    <w:rsid w:val="00E140AC"/>
    <w:rsid w:val="00E15AF1"/>
    <w:rsid w:val="00E20F83"/>
    <w:rsid w:val="00E2178E"/>
    <w:rsid w:val="00E40623"/>
    <w:rsid w:val="00E412BE"/>
    <w:rsid w:val="00E53EDA"/>
    <w:rsid w:val="00E63E63"/>
    <w:rsid w:val="00E66F7B"/>
    <w:rsid w:val="00E70D57"/>
    <w:rsid w:val="00E711AB"/>
    <w:rsid w:val="00E7236B"/>
    <w:rsid w:val="00E764E8"/>
    <w:rsid w:val="00E85610"/>
    <w:rsid w:val="00E87AFA"/>
    <w:rsid w:val="00EB4275"/>
    <w:rsid w:val="00EC3095"/>
    <w:rsid w:val="00ED0379"/>
    <w:rsid w:val="00ED3023"/>
    <w:rsid w:val="00EE5BD4"/>
    <w:rsid w:val="00EE613E"/>
    <w:rsid w:val="00EF57CF"/>
    <w:rsid w:val="00F04E19"/>
    <w:rsid w:val="00F1396A"/>
    <w:rsid w:val="00F13990"/>
    <w:rsid w:val="00F250D2"/>
    <w:rsid w:val="00F507B1"/>
    <w:rsid w:val="00F52145"/>
    <w:rsid w:val="00F522E5"/>
    <w:rsid w:val="00F63A3C"/>
    <w:rsid w:val="00F70F29"/>
    <w:rsid w:val="00F86CE8"/>
    <w:rsid w:val="00F92530"/>
    <w:rsid w:val="00F92C5A"/>
    <w:rsid w:val="00F9393D"/>
    <w:rsid w:val="00F93DFC"/>
    <w:rsid w:val="00F94F94"/>
    <w:rsid w:val="00FB286E"/>
    <w:rsid w:val="00FC5AB8"/>
    <w:rsid w:val="00FC73A1"/>
    <w:rsid w:val="00FD0697"/>
    <w:rsid w:val="00FD3BE8"/>
    <w:rsid w:val="00FD7CAC"/>
    <w:rsid w:val="00FF0226"/>
    <w:rsid w:val="00FF20E2"/>
    <w:rsid w:val="00FF52DA"/>
    <w:rsid w:val="022291C3"/>
    <w:rsid w:val="0CC7F47E"/>
    <w:rsid w:val="1CB16F5F"/>
    <w:rsid w:val="1DDBE691"/>
    <w:rsid w:val="1F7B2B07"/>
    <w:rsid w:val="23A34C80"/>
    <w:rsid w:val="35A16B2A"/>
    <w:rsid w:val="3CEBBA4B"/>
    <w:rsid w:val="48112ABD"/>
    <w:rsid w:val="489F1B28"/>
    <w:rsid w:val="4BDAEB1A"/>
    <w:rsid w:val="4C70D1E4"/>
    <w:rsid w:val="57DC1E74"/>
    <w:rsid w:val="5D8D63BF"/>
    <w:rsid w:val="636B421F"/>
    <w:rsid w:val="64AAD98F"/>
    <w:rsid w:val="6684A9F7"/>
    <w:rsid w:val="6B6A0381"/>
    <w:rsid w:val="6E3F44CF"/>
    <w:rsid w:val="6FBC5332"/>
    <w:rsid w:val="7203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53577"/>
  <w15:chartTrackingRefBased/>
  <w15:docId w15:val="{702E29BD-C15F-4BC2-BCA5-F204EB83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A61E0B"/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4B5A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4B5AE6"/>
  </w:style>
  <w:style w:type="paragraph" w:styleId="Porat">
    <w:name w:val="footer"/>
    <w:basedOn w:val="prastasis"/>
    <w:link w:val="PoratDiagrama"/>
    <w:uiPriority w:val="99"/>
    <w:unhideWhenUsed/>
    <w:rsid w:val="004B5A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4B5AE6"/>
  </w:style>
  <w:style w:type="character" w:styleId="Vietosrezervavimoenklotekstas">
    <w:name w:val="Placeholder Text"/>
    <w:basedOn w:val="Numatytasispastraiposriftas"/>
    <w:uiPriority w:val="99"/>
    <w:semiHidden/>
    <w:rsid w:val="004B5AE6"/>
    <w:rPr>
      <w:color w:val="808080"/>
    </w:rPr>
  </w:style>
  <w:style w:type="paragraph" w:styleId="Betarp">
    <w:name w:val="No Spacing"/>
    <w:uiPriority w:val="1"/>
    <w:qFormat/>
    <w:rsid w:val="00142F1C"/>
    <w:pPr>
      <w:spacing w:after="0" w:line="240" w:lineRule="auto"/>
    </w:pPr>
  </w:style>
  <w:style w:type="paragraph" w:styleId="Sraopastraipa">
    <w:name w:val="List Paragraph"/>
    <w:aliases w:val="NRD_Numbering,normal,NRD_antraste_2,Normal1,본문(내용),Numbered List Paragraph,Resume Title,Citation List,heading 4,Colorful List - Accent 11,Normal 2,List Paragraph (numbered (a)),List Paragraph Red,lp1,Bullet 1,Use Case List Paragraph,Len"/>
    <w:basedOn w:val="prastasis"/>
    <w:link w:val="SraopastraipaDiagrama"/>
    <w:uiPriority w:val="34"/>
    <w:qFormat/>
    <w:rsid w:val="00C54A9A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85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slapioinaostekstas">
    <w:name w:val="footnote text"/>
    <w:basedOn w:val="prastasis"/>
    <w:link w:val="PuslapioinaostekstasDiagrama"/>
    <w:uiPriority w:val="99"/>
    <w:unhideWhenUsed/>
    <w:rsid w:val="000471F3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rsid w:val="000471F3"/>
    <w:rPr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0471F3"/>
    <w:rPr>
      <w:vertAlign w:val="superscript"/>
    </w:rPr>
  </w:style>
  <w:style w:type="paragraph" w:styleId="Dokumentoinaostekstas">
    <w:name w:val="endnote text"/>
    <w:basedOn w:val="prastasis"/>
    <w:link w:val="DokumentoinaostekstasDiagrama"/>
    <w:uiPriority w:val="99"/>
    <w:semiHidden/>
    <w:unhideWhenUsed/>
    <w:rsid w:val="000471F3"/>
    <w:pPr>
      <w:spacing w:after="0" w:line="240" w:lineRule="auto"/>
    </w:pPr>
    <w:rPr>
      <w:sz w:val="20"/>
      <w:szCs w:val="20"/>
    </w:rPr>
  </w:style>
  <w:style w:type="character" w:customStyle="1" w:styleId="DokumentoinaostekstasDiagrama">
    <w:name w:val="Dokumento išnašos tekstas Diagrama"/>
    <w:basedOn w:val="Numatytasispastraiposriftas"/>
    <w:link w:val="Dokumentoinaostekstas"/>
    <w:uiPriority w:val="99"/>
    <w:semiHidden/>
    <w:rsid w:val="000471F3"/>
    <w:rPr>
      <w:sz w:val="20"/>
      <w:szCs w:val="20"/>
    </w:rPr>
  </w:style>
  <w:style w:type="character" w:styleId="Dokumentoinaosnumeris">
    <w:name w:val="endnote reference"/>
    <w:basedOn w:val="Numatytasispastraiposriftas"/>
    <w:uiPriority w:val="99"/>
    <w:semiHidden/>
    <w:unhideWhenUsed/>
    <w:rsid w:val="000471F3"/>
    <w:rPr>
      <w:vertAlign w:val="superscript"/>
    </w:rPr>
  </w:style>
  <w:style w:type="paragraph" w:styleId="Pataisymai">
    <w:name w:val="Revision"/>
    <w:hidden/>
    <w:uiPriority w:val="99"/>
    <w:semiHidden/>
    <w:rsid w:val="00DA55E5"/>
    <w:pPr>
      <w:spacing w:after="0" w:line="240" w:lineRule="auto"/>
    </w:pPr>
  </w:style>
  <w:style w:type="character" w:styleId="Komentaronuoroda">
    <w:name w:val="annotation reference"/>
    <w:basedOn w:val="Numatytasispastraiposriftas"/>
    <w:uiPriority w:val="99"/>
    <w:semiHidden/>
    <w:unhideWhenUsed/>
    <w:rsid w:val="00C85BC0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C85BC0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C85BC0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C85BC0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C85BC0"/>
    <w:rPr>
      <w:b/>
      <w:bCs/>
      <w:sz w:val="20"/>
      <w:szCs w:val="20"/>
    </w:rPr>
  </w:style>
  <w:style w:type="character" w:customStyle="1" w:styleId="input">
    <w:name w:val="input"/>
    <w:basedOn w:val="Numatytasispastraiposriftas"/>
    <w:rsid w:val="008A1FD5"/>
  </w:style>
  <w:style w:type="character" w:customStyle="1" w:styleId="SraopastraipaDiagrama">
    <w:name w:val="Sąrašo pastraipa Diagrama"/>
    <w:aliases w:val="NRD_Numbering Diagrama,normal Diagrama,NRD_antraste_2 Diagrama,Normal1 Diagrama,본문(내용) Diagrama,Numbered List Paragraph Diagrama,Resume Title Diagrama,Citation List Diagrama,heading 4 Diagrama,Colorful List - Accent 11 Diagrama"/>
    <w:basedOn w:val="Numatytasispastraiposriftas"/>
    <w:link w:val="Sraopastraipa"/>
    <w:uiPriority w:val="34"/>
    <w:locked/>
    <w:rsid w:val="0077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ius\SynologyTeam\FORMOS\Naryst&#279;%20ir%20pajus\!%20FA-vertinimas_v.1.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C65FDCEC4B41669F0F3AB15C46D7C5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4719BFC7-1C79-48D6-8B67-48E85BF4D3CB}"/>
      </w:docPartPr>
      <w:docPartBody>
        <w:p w:rsidR="0026756D" w:rsidRDefault="00000000">
          <w:pPr>
            <w:pStyle w:val="6AC65FDCEC4B41669F0F3AB15C46D7C5"/>
          </w:pPr>
          <w:r w:rsidRPr="00A26FEA">
            <w:rPr>
              <w:rStyle w:val="Vietosrezervavimoenklotekstas"/>
              <w:i/>
              <w:iCs/>
              <w:color w:val="FF0000"/>
            </w:rPr>
            <w:t>prašome pasirinkti</w:t>
          </w:r>
        </w:p>
      </w:docPartBody>
    </w:docPart>
    <w:docPart>
      <w:docPartPr>
        <w:name w:val="1A57914793E74882BD09E372959840B5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C691F465-F552-4C3A-9BC6-94DD89D90319}"/>
      </w:docPartPr>
      <w:docPartBody>
        <w:p w:rsidR="0026756D" w:rsidRDefault="00000000">
          <w:pPr>
            <w:pStyle w:val="1A57914793E74882BD09E372959840B5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FD9C5E7D2B704918AA838E0A13569062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C9BF4BE1-C9E4-4C63-92EB-A3D06A2BDDEA}"/>
      </w:docPartPr>
      <w:docPartBody>
        <w:p w:rsidR="0026756D" w:rsidRDefault="00000000">
          <w:pPr>
            <w:pStyle w:val="FD9C5E7D2B704918AA838E0A13569062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D88DB4CCE97649C29FCEA2ABC6D36908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16B941F6-9A53-4ADE-9396-593B0DB23F43}"/>
      </w:docPartPr>
      <w:docPartBody>
        <w:p w:rsidR="0026756D" w:rsidRDefault="00000000">
          <w:pPr>
            <w:pStyle w:val="D88DB4CCE97649C29FCEA2ABC6D36908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AD927253A0E441FA8D7DEB5931586B6F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8B855B76-EFD9-4D5C-8BCC-813E66FE4455}"/>
      </w:docPartPr>
      <w:docPartBody>
        <w:p w:rsidR="0026756D" w:rsidRDefault="00000000">
          <w:pPr>
            <w:pStyle w:val="AD927253A0E441FA8D7DEB5931586B6F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B8EF4A627C174601BB947A2B6B60B876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D6E47F84-D8CB-4953-9D2B-FADACEB058D0}"/>
      </w:docPartPr>
      <w:docPartBody>
        <w:p w:rsidR="0026756D" w:rsidRDefault="00000000">
          <w:pPr>
            <w:pStyle w:val="B8EF4A627C174601BB947A2B6B60B876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3248408D759848DEAB1F79F795AC0219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DD5A7B8D-7807-4A0A-9E43-F575C7987FFB}"/>
      </w:docPartPr>
      <w:docPartBody>
        <w:p w:rsidR="0026756D" w:rsidRDefault="00000000">
          <w:pPr>
            <w:pStyle w:val="3248408D759848DEAB1F79F795AC0219"/>
          </w:pPr>
          <w:r w:rsidRPr="00793956">
            <w:rPr>
              <w:rStyle w:val="Vietosrezervavimoenklotekstas"/>
            </w:rPr>
            <w:t>Click or tap here to enter text.</w:t>
          </w:r>
        </w:p>
      </w:docPartBody>
    </w:docPart>
    <w:docPart>
      <w:docPartPr>
        <w:name w:val="E0E9B5EE74FF40C0BA08B8ACF25F6AE0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3DD8ABE4-BAC7-42AB-A388-2A3B039B2C29}"/>
      </w:docPartPr>
      <w:docPartBody>
        <w:p w:rsidR="0026756D" w:rsidRDefault="00000000">
          <w:pPr>
            <w:pStyle w:val="E0E9B5EE74FF40C0BA08B8ACF25F6AE0"/>
          </w:pPr>
          <w:r w:rsidRPr="00A26FEA">
            <w:rPr>
              <w:rStyle w:val="Vietosrezervavimoenklotekstas"/>
              <w:rFonts w:ascii="Arial" w:hAnsi="Arial" w:cs="Arial"/>
              <w:i/>
              <w:iCs/>
              <w:color w:val="FF0000"/>
              <w:sz w:val="18"/>
              <w:szCs w:val="18"/>
            </w:rPr>
            <w:t>prašome pasirinkti</w:t>
          </w:r>
        </w:p>
      </w:docPartBody>
    </w:docPart>
    <w:docPart>
      <w:docPartPr>
        <w:name w:val="7C1CFA4B71C4458CB7F95DC788BB128D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D39D1779-9F92-49B0-8869-669771A2C4A0}"/>
      </w:docPartPr>
      <w:docPartBody>
        <w:p w:rsidR="0026756D" w:rsidRDefault="00000000">
          <w:pPr>
            <w:pStyle w:val="7C1CFA4B71C4458CB7F95DC788BB128D"/>
          </w:pPr>
          <w:r w:rsidRPr="00A26FEA">
            <w:rPr>
              <w:rStyle w:val="Vietosrezervavimoenklotekstas"/>
              <w:rFonts w:ascii="Arial" w:hAnsi="Arial" w:cs="Arial"/>
              <w:i/>
              <w:iCs/>
              <w:color w:val="FF0000"/>
              <w:sz w:val="18"/>
              <w:szCs w:val="18"/>
            </w:rPr>
            <w:t>prašome pasirinkti</w:t>
          </w:r>
        </w:p>
      </w:docPartBody>
    </w:docPart>
    <w:docPart>
      <w:docPartPr>
        <w:name w:val="3F299F73CA9F48D2A35908B16CA9D1A1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12780762-358C-4B1F-BFD6-C37584652632}"/>
      </w:docPartPr>
      <w:docPartBody>
        <w:p w:rsidR="0026756D" w:rsidRDefault="00000000">
          <w:pPr>
            <w:pStyle w:val="3F299F73CA9F48D2A35908B16CA9D1A1"/>
          </w:pPr>
          <w:r w:rsidRPr="00046C8F">
            <w:rPr>
              <w:rStyle w:val="Vietosrezervavimoenklotekstas"/>
            </w:rPr>
            <w:t>Pasirinkite elementą.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formatting="0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04"/>
    <w:rsid w:val="00152462"/>
    <w:rsid w:val="001B086B"/>
    <w:rsid w:val="0026756D"/>
    <w:rsid w:val="00350E61"/>
    <w:rsid w:val="005B648A"/>
    <w:rsid w:val="005F1A88"/>
    <w:rsid w:val="007D025E"/>
    <w:rsid w:val="00AB791E"/>
    <w:rsid w:val="00EB4830"/>
    <w:rsid w:val="00F522E5"/>
    <w:rsid w:val="00F8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lt-LT" w:eastAsia="lt-L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Pr>
      <w:color w:val="808080"/>
    </w:rPr>
  </w:style>
  <w:style w:type="paragraph" w:customStyle="1" w:styleId="6AC65FDCEC4B41669F0F3AB15C46D7C5">
    <w:name w:val="6AC65FDCEC4B41669F0F3AB15C46D7C5"/>
  </w:style>
  <w:style w:type="paragraph" w:customStyle="1" w:styleId="1A57914793E74882BD09E372959840B5">
    <w:name w:val="1A57914793E74882BD09E372959840B5"/>
  </w:style>
  <w:style w:type="paragraph" w:customStyle="1" w:styleId="FD9C5E7D2B704918AA838E0A13569062">
    <w:name w:val="FD9C5E7D2B704918AA838E0A13569062"/>
  </w:style>
  <w:style w:type="paragraph" w:customStyle="1" w:styleId="D88DB4CCE97649C29FCEA2ABC6D36908">
    <w:name w:val="D88DB4CCE97649C29FCEA2ABC6D36908"/>
  </w:style>
  <w:style w:type="paragraph" w:customStyle="1" w:styleId="AD927253A0E441FA8D7DEB5931586B6F">
    <w:name w:val="AD927253A0E441FA8D7DEB5931586B6F"/>
  </w:style>
  <w:style w:type="paragraph" w:customStyle="1" w:styleId="B8EF4A627C174601BB947A2B6B60B876">
    <w:name w:val="B8EF4A627C174601BB947A2B6B60B876"/>
  </w:style>
  <w:style w:type="paragraph" w:customStyle="1" w:styleId="3248408D759848DEAB1F79F795AC0219">
    <w:name w:val="3248408D759848DEAB1F79F795AC0219"/>
  </w:style>
  <w:style w:type="paragraph" w:customStyle="1" w:styleId="E0E9B5EE74FF40C0BA08B8ACF25F6AE0">
    <w:name w:val="E0E9B5EE74FF40C0BA08B8ACF25F6AE0"/>
  </w:style>
  <w:style w:type="paragraph" w:customStyle="1" w:styleId="7C1CFA4B71C4458CB7F95DC788BB128D">
    <w:name w:val="7C1CFA4B71C4458CB7F95DC788BB128D"/>
  </w:style>
  <w:style w:type="paragraph" w:customStyle="1" w:styleId="3F299F73CA9F48D2A35908B16CA9D1A1">
    <w:name w:val="3F299F73CA9F48D2A35908B16CA9D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079896-c37f-4e5e-9523-bd85698b6906">
      <Terms xmlns="http://schemas.microsoft.com/office/infopath/2007/PartnerControls"/>
    </lcf76f155ced4ddcb4097134ff3c332f>
    <TaxCatchAll xmlns="e708ea84-85f5-432c-adf0-d6f51c866a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3CEB851051A4CB1158E3FA34BD699" ma:contentTypeVersion="12" ma:contentTypeDescription="Create a new document." ma:contentTypeScope="" ma:versionID="8c3e74f21a9c636ada8b4039bb4e0fee">
  <xsd:schema xmlns:xsd="http://www.w3.org/2001/XMLSchema" xmlns:xs="http://www.w3.org/2001/XMLSchema" xmlns:p="http://schemas.microsoft.com/office/2006/metadata/properties" xmlns:ns2="98079896-c37f-4e5e-9523-bd85698b6906" xmlns:ns3="e708ea84-85f5-432c-adf0-d6f51c866aed" targetNamespace="http://schemas.microsoft.com/office/2006/metadata/properties" ma:root="true" ma:fieldsID="e9fce28f7b65f3892241eed6c7c02b12" ns2:_="" ns3:_="">
    <xsd:import namespace="98079896-c37f-4e5e-9523-bd85698b6906"/>
    <xsd:import namespace="e708ea84-85f5-432c-adf0-d6f51c866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79896-c37f-4e5e-9523-bd85698b6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8801f6c-ba5d-4c08-b797-f64d6f6441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ea84-85f5-432c-adf0-d6f51c866ae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429ac91-3e2e-45c9-ba03-a2b177e410b7}" ma:internalName="TaxCatchAll" ma:showField="CatchAllData" ma:web="e708ea84-85f5-432c-adf0-d6f51c866a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3153-792C-40A0-B610-C04DD18D7F05}">
  <ds:schemaRefs>
    <ds:schemaRef ds:uri="http://schemas.microsoft.com/office/2006/metadata/properties"/>
    <ds:schemaRef ds:uri="http://schemas.microsoft.com/office/infopath/2007/PartnerControls"/>
    <ds:schemaRef ds:uri="98079896-c37f-4e5e-9523-bd85698b6906"/>
    <ds:schemaRef ds:uri="e708ea84-85f5-432c-adf0-d6f51c866aed"/>
  </ds:schemaRefs>
</ds:datastoreItem>
</file>

<file path=customXml/itemProps2.xml><?xml version="1.0" encoding="utf-8"?>
<ds:datastoreItem xmlns:ds="http://schemas.openxmlformats.org/officeDocument/2006/customXml" ds:itemID="{0484C035-AC55-4182-AC65-E09E87C888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C12C1-3A7B-4DB7-A84F-5C5A1C305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079896-c37f-4e5e-9523-bd85698b6906"/>
    <ds:schemaRef ds:uri="e708ea84-85f5-432c-adf0-d6f51c866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EC651F-00E6-4E1B-BC11-C34D39EC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 FA-vertinimas_v.1.6.dotx</Template>
  <TotalTime>38</TotalTime>
  <Pages>4</Pages>
  <Words>5887</Words>
  <Characters>3356</Characters>
  <Application>Microsoft Office Word</Application>
  <DocSecurity>0</DocSecurity>
  <Lines>27</Lines>
  <Paragraphs>18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</dc:creator>
  <cp:keywords/>
  <dc:description/>
  <cp:lastModifiedBy>Andrius Mackonis</cp:lastModifiedBy>
  <cp:revision>8</cp:revision>
  <dcterms:created xsi:type="dcterms:W3CDTF">2025-09-12T21:33:00Z</dcterms:created>
  <dcterms:modified xsi:type="dcterms:W3CDTF">2025-09-13T20:10:00Z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0x01010097C3CEB851051A4CB1158E3FA34BD699</vt:lpwstr>
  </property>
</Properties>
</file>